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6FB32" w14:textId="732A1D91" w:rsidR="00E2401C" w:rsidRDefault="00E2401C">
      <w:pPr>
        <w:widowControl/>
        <w:jc w:val="left"/>
        <w:rPr>
          <w:rFonts w:ascii="宋体" w:eastAsia="宋体" w:hAnsi="宋体"/>
          <w:szCs w:val="21"/>
        </w:rPr>
      </w:pPr>
    </w:p>
    <w:p w14:paraId="31BD2CCD" w14:textId="77777777" w:rsidR="00696A3A" w:rsidRDefault="00696A3A">
      <w:pPr>
        <w:widowControl/>
        <w:jc w:val="left"/>
        <w:rPr>
          <w:rFonts w:ascii="宋体" w:eastAsia="宋体" w:hAnsi="宋体" w:hint="eastAsia"/>
          <w:szCs w:val="21"/>
        </w:rPr>
      </w:pPr>
    </w:p>
    <w:p w14:paraId="4BA19C53" w14:textId="77777777" w:rsidR="00E2401C" w:rsidRDefault="00E2401C">
      <w:pPr>
        <w:widowControl/>
        <w:jc w:val="left"/>
        <w:rPr>
          <w:rFonts w:ascii="宋体" w:eastAsia="宋体" w:hAnsi="宋体"/>
          <w:szCs w:val="21"/>
        </w:rPr>
      </w:pPr>
    </w:p>
    <w:p w14:paraId="4D97DCCB" w14:textId="77777777" w:rsidR="00E2401C" w:rsidRDefault="00E2401C">
      <w:pPr>
        <w:widowControl/>
        <w:jc w:val="left"/>
        <w:rPr>
          <w:rFonts w:ascii="宋体" w:eastAsia="宋体" w:hAnsi="宋体"/>
          <w:szCs w:val="21"/>
        </w:rPr>
      </w:pPr>
    </w:p>
    <w:p w14:paraId="1578E561" w14:textId="77777777" w:rsidR="00E2401C" w:rsidRDefault="00E2401C">
      <w:pPr>
        <w:widowControl/>
        <w:jc w:val="left"/>
        <w:rPr>
          <w:rFonts w:ascii="宋体" w:eastAsia="宋体" w:hAnsi="宋体"/>
          <w:szCs w:val="21"/>
        </w:rPr>
      </w:pPr>
    </w:p>
    <w:sectPr w:rsidR="00E24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92813" w14:textId="77777777" w:rsidR="00F6000F" w:rsidRDefault="00F6000F" w:rsidP="00C052FE">
      <w:r>
        <w:separator/>
      </w:r>
    </w:p>
  </w:endnote>
  <w:endnote w:type="continuationSeparator" w:id="0">
    <w:p w14:paraId="6D3F6DEC" w14:textId="77777777" w:rsidR="00F6000F" w:rsidRDefault="00F6000F" w:rsidP="00C05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E31E7" w14:textId="77777777" w:rsidR="00F6000F" w:rsidRDefault="00F6000F" w:rsidP="00C052FE">
      <w:r>
        <w:separator/>
      </w:r>
    </w:p>
  </w:footnote>
  <w:footnote w:type="continuationSeparator" w:id="0">
    <w:p w14:paraId="00924588" w14:textId="77777777" w:rsidR="00F6000F" w:rsidRDefault="00F6000F" w:rsidP="00C052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03A"/>
    <w:multiLevelType w:val="multilevel"/>
    <w:tmpl w:val="6B040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137FC7"/>
    <w:multiLevelType w:val="multilevel"/>
    <w:tmpl w:val="8EB4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630125"/>
    <w:multiLevelType w:val="multilevel"/>
    <w:tmpl w:val="4DAC1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9336AB"/>
    <w:multiLevelType w:val="multilevel"/>
    <w:tmpl w:val="1B92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0DC360B"/>
    <w:multiLevelType w:val="multilevel"/>
    <w:tmpl w:val="00B6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0E61D52"/>
    <w:multiLevelType w:val="multilevel"/>
    <w:tmpl w:val="0A0C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1334055"/>
    <w:multiLevelType w:val="multilevel"/>
    <w:tmpl w:val="5CBC2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25E0761"/>
    <w:multiLevelType w:val="multilevel"/>
    <w:tmpl w:val="76924A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28F5E10"/>
    <w:multiLevelType w:val="multilevel"/>
    <w:tmpl w:val="9508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E77911"/>
    <w:multiLevelType w:val="multilevel"/>
    <w:tmpl w:val="860C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784D56"/>
    <w:multiLevelType w:val="multilevel"/>
    <w:tmpl w:val="64A8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910A84"/>
    <w:multiLevelType w:val="multilevel"/>
    <w:tmpl w:val="404A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AC17B5"/>
    <w:multiLevelType w:val="multilevel"/>
    <w:tmpl w:val="6146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EA2260"/>
    <w:multiLevelType w:val="multilevel"/>
    <w:tmpl w:val="F73EC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303E3B"/>
    <w:multiLevelType w:val="multilevel"/>
    <w:tmpl w:val="1CD69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343C63"/>
    <w:multiLevelType w:val="multilevel"/>
    <w:tmpl w:val="E876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6239C5"/>
    <w:multiLevelType w:val="multilevel"/>
    <w:tmpl w:val="E9B2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5E83F40"/>
    <w:multiLevelType w:val="multilevel"/>
    <w:tmpl w:val="64F0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0A5FB5"/>
    <w:multiLevelType w:val="multilevel"/>
    <w:tmpl w:val="BB5C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68C5D5D"/>
    <w:multiLevelType w:val="multilevel"/>
    <w:tmpl w:val="EAD4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5C0798"/>
    <w:multiLevelType w:val="multilevel"/>
    <w:tmpl w:val="F81E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83D3B86"/>
    <w:multiLevelType w:val="multilevel"/>
    <w:tmpl w:val="8CC4D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8AE31CB"/>
    <w:multiLevelType w:val="multilevel"/>
    <w:tmpl w:val="DF72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8C34D89"/>
    <w:multiLevelType w:val="multilevel"/>
    <w:tmpl w:val="94DA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8CC32BC"/>
    <w:multiLevelType w:val="multilevel"/>
    <w:tmpl w:val="408C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09326528"/>
    <w:multiLevelType w:val="multilevel"/>
    <w:tmpl w:val="088A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098563F7"/>
    <w:multiLevelType w:val="multilevel"/>
    <w:tmpl w:val="6AE4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D61196"/>
    <w:multiLevelType w:val="multilevel"/>
    <w:tmpl w:val="D730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9D73D8D"/>
    <w:multiLevelType w:val="multilevel"/>
    <w:tmpl w:val="0684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A005984"/>
    <w:multiLevelType w:val="multilevel"/>
    <w:tmpl w:val="D272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A201E7C"/>
    <w:multiLevelType w:val="multilevel"/>
    <w:tmpl w:val="7DB4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B3531F7"/>
    <w:multiLevelType w:val="multilevel"/>
    <w:tmpl w:val="01824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BBA06C9"/>
    <w:multiLevelType w:val="multilevel"/>
    <w:tmpl w:val="0A6C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C1D6A4F"/>
    <w:multiLevelType w:val="multilevel"/>
    <w:tmpl w:val="29B0C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C3A385E"/>
    <w:multiLevelType w:val="multilevel"/>
    <w:tmpl w:val="676E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0C5D79E4"/>
    <w:multiLevelType w:val="multilevel"/>
    <w:tmpl w:val="D54E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0CFE1D93"/>
    <w:multiLevelType w:val="multilevel"/>
    <w:tmpl w:val="825A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0D0061EC"/>
    <w:multiLevelType w:val="multilevel"/>
    <w:tmpl w:val="C362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D0C4265"/>
    <w:multiLevelType w:val="multilevel"/>
    <w:tmpl w:val="A60A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D95454D"/>
    <w:multiLevelType w:val="multilevel"/>
    <w:tmpl w:val="9858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0DA65068"/>
    <w:multiLevelType w:val="multilevel"/>
    <w:tmpl w:val="EDFA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DF46F69"/>
    <w:multiLevelType w:val="multilevel"/>
    <w:tmpl w:val="DFF0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0E340990"/>
    <w:multiLevelType w:val="multilevel"/>
    <w:tmpl w:val="1018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0E410F51"/>
    <w:multiLevelType w:val="multilevel"/>
    <w:tmpl w:val="AA40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E9E009B"/>
    <w:multiLevelType w:val="multilevel"/>
    <w:tmpl w:val="D7AC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EF929AF"/>
    <w:multiLevelType w:val="multilevel"/>
    <w:tmpl w:val="CEBC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0F3B00B6"/>
    <w:multiLevelType w:val="multilevel"/>
    <w:tmpl w:val="D3F03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0F804EC1"/>
    <w:multiLevelType w:val="multilevel"/>
    <w:tmpl w:val="132A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FFF4F2C"/>
    <w:multiLevelType w:val="multilevel"/>
    <w:tmpl w:val="008E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01A5A16"/>
    <w:multiLevelType w:val="multilevel"/>
    <w:tmpl w:val="8C26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10A82CA6"/>
    <w:multiLevelType w:val="multilevel"/>
    <w:tmpl w:val="1BFA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10CE551F"/>
    <w:multiLevelType w:val="multilevel"/>
    <w:tmpl w:val="A1B4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0D162F3"/>
    <w:multiLevelType w:val="multilevel"/>
    <w:tmpl w:val="8BDA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11051EE6"/>
    <w:multiLevelType w:val="multilevel"/>
    <w:tmpl w:val="28B2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14826BE"/>
    <w:multiLevelType w:val="multilevel"/>
    <w:tmpl w:val="DD5A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1F0692A"/>
    <w:multiLevelType w:val="multilevel"/>
    <w:tmpl w:val="7870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120463F6"/>
    <w:multiLevelType w:val="multilevel"/>
    <w:tmpl w:val="30B6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12627820"/>
    <w:multiLevelType w:val="multilevel"/>
    <w:tmpl w:val="864EF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12685CEB"/>
    <w:multiLevelType w:val="multilevel"/>
    <w:tmpl w:val="DF44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12CA11DD"/>
    <w:multiLevelType w:val="multilevel"/>
    <w:tmpl w:val="0A60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130F51D2"/>
    <w:multiLevelType w:val="multilevel"/>
    <w:tmpl w:val="52A63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35B4547"/>
    <w:multiLevelType w:val="multilevel"/>
    <w:tmpl w:val="0E3C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3BC3AC0"/>
    <w:multiLevelType w:val="multilevel"/>
    <w:tmpl w:val="123C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13BF4224"/>
    <w:multiLevelType w:val="multilevel"/>
    <w:tmpl w:val="581C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13C4746C"/>
    <w:multiLevelType w:val="multilevel"/>
    <w:tmpl w:val="45089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3F26F1D"/>
    <w:multiLevelType w:val="multilevel"/>
    <w:tmpl w:val="FCE6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3FE34A4"/>
    <w:multiLevelType w:val="multilevel"/>
    <w:tmpl w:val="5F56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428767A"/>
    <w:multiLevelType w:val="multilevel"/>
    <w:tmpl w:val="FF62F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45066CD"/>
    <w:multiLevelType w:val="multilevel"/>
    <w:tmpl w:val="36B2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4727F73"/>
    <w:multiLevelType w:val="multilevel"/>
    <w:tmpl w:val="7D4C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4CE4DD3"/>
    <w:multiLevelType w:val="multilevel"/>
    <w:tmpl w:val="A1F2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14F9368E"/>
    <w:multiLevelType w:val="multilevel"/>
    <w:tmpl w:val="481CD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537158D"/>
    <w:multiLevelType w:val="multilevel"/>
    <w:tmpl w:val="06B2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15564584"/>
    <w:multiLevelType w:val="multilevel"/>
    <w:tmpl w:val="53B6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155811B8"/>
    <w:multiLevelType w:val="multilevel"/>
    <w:tmpl w:val="EA24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16C375F7"/>
    <w:multiLevelType w:val="multilevel"/>
    <w:tmpl w:val="A712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6DF1454"/>
    <w:multiLevelType w:val="multilevel"/>
    <w:tmpl w:val="0EC4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173339D2"/>
    <w:multiLevelType w:val="multilevel"/>
    <w:tmpl w:val="D660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7914A3A"/>
    <w:multiLevelType w:val="multilevel"/>
    <w:tmpl w:val="D156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17CE6DE1"/>
    <w:multiLevelType w:val="multilevel"/>
    <w:tmpl w:val="50D4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8A07440"/>
    <w:multiLevelType w:val="multilevel"/>
    <w:tmpl w:val="1A1C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8DF5ACE"/>
    <w:multiLevelType w:val="multilevel"/>
    <w:tmpl w:val="C180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8EA1009"/>
    <w:multiLevelType w:val="multilevel"/>
    <w:tmpl w:val="C9B0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192131F4"/>
    <w:multiLevelType w:val="multilevel"/>
    <w:tmpl w:val="4A30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192E31D5"/>
    <w:multiLevelType w:val="multilevel"/>
    <w:tmpl w:val="C666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9C43075"/>
    <w:multiLevelType w:val="multilevel"/>
    <w:tmpl w:val="8326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1AA73686"/>
    <w:multiLevelType w:val="multilevel"/>
    <w:tmpl w:val="E250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1AC10810"/>
    <w:multiLevelType w:val="multilevel"/>
    <w:tmpl w:val="F3A0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ACB04FF"/>
    <w:multiLevelType w:val="multilevel"/>
    <w:tmpl w:val="9B602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1B6703AF"/>
    <w:multiLevelType w:val="multilevel"/>
    <w:tmpl w:val="DBC4A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1B927269"/>
    <w:multiLevelType w:val="multilevel"/>
    <w:tmpl w:val="FDCA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C1043F9"/>
    <w:multiLevelType w:val="multilevel"/>
    <w:tmpl w:val="E5B4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CBA515D"/>
    <w:multiLevelType w:val="multilevel"/>
    <w:tmpl w:val="4014A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1CBE52DB"/>
    <w:multiLevelType w:val="multilevel"/>
    <w:tmpl w:val="EB8E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1CC86A8F"/>
    <w:multiLevelType w:val="multilevel"/>
    <w:tmpl w:val="7A82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CDE163B"/>
    <w:multiLevelType w:val="multilevel"/>
    <w:tmpl w:val="3384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D2F4E1D"/>
    <w:multiLevelType w:val="multilevel"/>
    <w:tmpl w:val="FD5420C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7" w15:restartNumberingAfterBreak="0">
    <w:nsid w:val="1D80796E"/>
    <w:multiLevelType w:val="multilevel"/>
    <w:tmpl w:val="90F47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1D952560"/>
    <w:multiLevelType w:val="multilevel"/>
    <w:tmpl w:val="17C2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DA336CF"/>
    <w:multiLevelType w:val="multilevel"/>
    <w:tmpl w:val="CC80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DBD25F8"/>
    <w:multiLevelType w:val="multilevel"/>
    <w:tmpl w:val="C642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E17058C"/>
    <w:multiLevelType w:val="multilevel"/>
    <w:tmpl w:val="0632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E9C6B12"/>
    <w:multiLevelType w:val="multilevel"/>
    <w:tmpl w:val="B812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1EAB33FF"/>
    <w:multiLevelType w:val="multilevel"/>
    <w:tmpl w:val="028CF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1F581E27"/>
    <w:multiLevelType w:val="multilevel"/>
    <w:tmpl w:val="CE2A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F7624D8"/>
    <w:multiLevelType w:val="multilevel"/>
    <w:tmpl w:val="64C0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1FA12428"/>
    <w:multiLevelType w:val="multilevel"/>
    <w:tmpl w:val="BD6A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08122B3"/>
    <w:multiLevelType w:val="multilevel"/>
    <w:tmpl w:val="EF26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14A5715"/>
    <w:multiLevelType w:val="multilevel"/>
    <w:tmpl w:val="1AF6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215566A1"/>
    <w:multiLevelType w:val="multilevel"/>
    <w:tmpl w:val="1BCE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15619C3"/>
    <w:multiLevelType w:val="multilevel"/>
    <w:tmpl w:val="FAE4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215C0FD5"/>
    <w:multiLevelType w:val="multilevel"/>
    <w:tmpl w:val="1BBE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21AC78DF"/>
    <w:multiLevelType w:val="multilevel"/>
    <w:tmpl w:val="C964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21D64EC"/>
    <w:multiLevelType w:val="multilevel"/>
    <w:tmpl w:val="18B2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2DD2D4A"/>
    <w:multiLevelType w:val="multilevel"/>
    <w:tmpl w:val="6A8C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3011489"/>
    <w:multiLevelType w:val="multilevel"/>
    <w:tmpl w:val="F1F0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232D3407"/>
    <w:multiLevelType w:val="multilevel"/>
    <w:tmpl w:val="4F12F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23827B26"/>
    <w:multiLevelType w:val="multilevel"/>
    <w:tmpl w:val="5AFC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3E77B92"/>
    <w:multiLevelType w:val="multilevel"/>
    <w:tmpl w:val="B082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24976987"/>
    <w:multiLevelType w:val="multilevel"/>
    <w:tmpl w:val="5172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4AF0287"/>
    <w:multiLevelType w:val="multilevel"/>
    <w:tmpl w:val="54FE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4C70E43"/>
    <w:multiLevelType w:val="multilevel"/>
    <w:tmpl w:val="A12E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24D367DE"/>
    <w:multiLevelType w:val="multilevel"/>
    <w:tmpl w:val="115E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257C47DB"/>
    <w:multiLevelType w:val="multilevel"/>
    <w:tmpl w:val="C8064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2598789B"/>
    <w:multiLevelType w:val="multilevel"/>
    <w:tmpl w:val="2D24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25E033FF"/>
    <w:multiLevelType w:val="multilevel"/>
    <w:tmpl w:val="FA1A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5FA131A"/>
    <w:multiLevelType w:val="multilevel"/>
    <w:tmpl w:val="EFA4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261A7911"/>
    <w:multiLevelType w:val="multilevel"/>
    <w:tmpl w:val="A07E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6362961"/>
    <w:multiLevelType w:val="multilevel"/>
    <w:tmpl w:val="6164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269A220E"/>
    <w:multiLevelType w:val="multilevel"/>
    <w:tmpl w:val="339A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76A37A2"/>
    <w:multiLevelType w:val="multilevel"/>
    <w:tmpl w:val="03AE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27720092"/>
    <w:multiLevelType w:val="multilevel"/>
    <w:tmpl w:val="07441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279249C1"/>
    <w:multiLevelType w:val="multilevel"/>
    <w:tmpl w:val="74B6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 w15:restartNumberingAfterBreak="0">
    <w:nsid w:val="27E071D6"/>
    <w:multiLevelType w:val="multilevel"/>
    <w:tmpl w:val="E7EC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7EF24DD"/>
    <w:multiLevelType w:val="multilevel"/>
    <w:tmpl w:val="E8EC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5" w15:restartNumberingAfterBreak="0">
    <w:nsid w:val="288821B8"/>
    <w:multiLevelType w:val="multilevel"/>
    <w:tmpl w:val="88E8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28A15D12"/>
    <w:multiLevelType w:val="multilevel"/>
    <w:tmpl w:val="A092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8AB5DEA"/>
    <w:multiLevelType w:val="multilevel"/>
    <w:tmpl w:val="298084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28DB0872"/>
    <w:multiLevelType w:val="multilevel"/>
    <w:tmpl w:val="824E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90610D4"/>
    <w:multiLevelType w:val="multilevel"/>
    <w:tmpl w:val="B638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0" w15:restartNumberingAfterBreak="0">
    <w:nsid w:val="294B5AE5"/>
    <w:multiLevelType w:val="multilevel"/>
    <w:tmpl w:val="B636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 w15:restartNumberingAfterBreak="0">
    <w:nsid w:val="29501E51"/>
    <w:multiLevelType w:val="multilevel"/>
    <w:tmpl w:val="8DA2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2" w15:restartNumberingAfterBreak="0">
    <w:nsid w:val="2AA52D4F"/>
    <w:multiLevelType w:val="multilevel"/>
    <w:tmpl w:val="B38E0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2AF64D81"/>
    <w:multiLevelType w:val="multilevel"/>
    <w:tmpl w:val="3876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B077304"/>
    <w:multiLevelType w:val="multilevel"/>
    <w:tmpl w:val="6774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5" w15:restartNumberingAfterBreak="0">
    <w:nsid w:val="2B702444"/>
    <w:multiLevelType w:val="multilevel"/>
    <w:tmpl w:val="FEEA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B732581"/>
    <w:multiLevelType w:val="multilevel"/>
    <w:tmpl w:val="EDF4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BBB52DC"/>
    <w:multiLevelType w:val="multilevel"/>
    <w:tmpl w:val="F03A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2BE6572D"/>
    <w:multiLevelType w:val="multilevel"/>
    <w:tmpl w:val="690E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BF465CD"/>
    <w:multiLevelType w:val="multilevel"/>
    <w:tmpl w:val="50DE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C4D4F77"/>
    <w:multiLevelType w:val="multilevel"/>
    <w:tmpl w:val="97D43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2C6E3E1C"/>
    <w:multiLevelType w:val="multilevel"/>
    <w:tmpl w:val="F0AE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2" w15:restartNumberingAfterBreak="0">
    <w:nsid w:val="2C7256DE"/>
    <w:multiLevelType w:val="multilevel"/>
    <w:tmpl w:val="A614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3" w15:restartNumberingAfterBreak="0">
    <w:nsid w:val="2D2E0269"/>
    <w:multiLevelType w:val="multilevel"/>
    <w:tmpl w:val="62E6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4" w15:restartNumberingAfterBreak="0">
    <w:nsid w:val="2D5019FA"/>
    <w:multiLevelType w:val="multilevel"/>
    <w:tmpl w:val="8E04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5" w15:restartNumberingAfterBreak="0">
    <w:nsid w:val="2D5F4E67"/>
    <w:multiLevelType w:val="multilevel"/>
    <w:tmpl w:val="2F4C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6" w15:restartNumberingAfterBreak="0">
    <w:nsid w:val="2D88662B"/>
    <w:multiLevelType w:val="multilevel"/>
    <w:tmpl w:val="AA36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7" w15:restartNumberingAfterBreak="0">
    <w:nsid w:val="2DB06574"/>
    <w:multiLevelType w:val="multilevel"/>
    <w:tmpl w:val="E194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DF30F10"/>
    <w:multiLevelType w:val="multilevel"/>
    <w:tmpl w:val="2AEE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E064C34"/>
    <w:multiLevelType w:val="multilevel"/>
    <w:tmpl w:val="55CA7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2EC91EB8"/>
    <w:multiLevelType w:val="multilevel"/>
    <w:tmpl w:val="8170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1" w15:restartNumberingAfterBreak="0">
    <w:nsid w:val="2FEA63DE"/>
    <w:multiLevelType w:val="multilevel"/>
    <w:tmpl w:val="FA28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2" w15:restartNumberingAfterBreak="0">
    <w:nsid w:val="30223A0E"/>
    <w:multiLevelType w:val="multilevel"/>
    <w:tmpl w:val="D0B2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3" w15:restartNumberingAfterBreak="0">
    <w:nsid w:val="302C4E81"/>
    <w:multiLevelType w:val="multilevel"/>
    <w:tmpl w:val="FC26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08A6A37"/>
    <w:multiLevelType w:val="multilevel"/>
    <w:tmpl w:val="F824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0B42D2B"/>
    <w:multiLevelType w:val="multilevel"/>
    <w:tmpl w:val="FBCE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6" w15:restartNumberingAfterBreak="0">
    <w:nsid w:val="30DA6551"/>
    <w:multiLevelType w:val="multilevel"/>
    <w:tmpl w:val="1D08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3136109F"/>
    <w:multiLevelType w:val="multilevel"/>
    <w:tmpl w:val="A4FC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20F28D2"/>
    <w:multiLevelType w:val="multilevel"/>
    <w:tmpl w:val="891A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24B2CF7"/>
    <w:multiLevelType w:val="multilevel"/>
    <w:tmpl w:val="5C74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26C133F"/>
    <w:multiLevelType w:val="multilevel"/>
    <w:tmpl w:val="1F1E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1" w15:restartNumberingAfterBreak="0">
    <w:nsid w:val="333701DC"/>
    <w:multiLevelType w:val="multilevel"/>
    <w:tmpl w:val="F8A0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2" w15:restartNumberingAfterBreak="0">
    <w:nsid w:val="33371114"/>
    <w:multiLevelType w:val="multilevel"/>
    <w:tmpl w:val="AEAA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3" w15:restartNumberingAfterBreak="0">
    <w:nsid w:val="336A3645"/>
    <w:multiLevelType w:val="multilevel"/>
    <w:tmpl w:val="448E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4" w15:restartNumberingAfterBreak="0">
    <w:nsid w:val="33EF08A7"/>
    <w:multiLevelType w:val="multilevel"/>
    <w:tmpl w:val="3CC0D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34BB1A85"/>
    <w:multiLevelType w:val="multilevel"/>
    <w:tmpl w:val="1BF6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6" w15:restartNumberingAfterBreak="0">
    <w:nsid w:val="35107107"/>
    <w:multiLevelType w:val="multilevel"/>
    <w:tmpl w:val="C3A8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7" w15:restartNumberingAfterBreak="0">
    <w:nsid w:val="35C2139B"/>
    <w:multiLevelType w:val="multilevel"/>
    <w:tmpl w:val="A2CC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8" w15:restartNumberingAfterBreak="0">
    <w:nsid w:val="36481712"/>
    <w:multiLevelType w:val="multilevel"/>
    <w:tmpl w:val="8910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9" w15:restartNumberingAfterBreak="0">
    <w:nsid w:val="37A26E52"/>
    <w:multiLevelType w:val="multilevel"/>
    <w:tmpl w:val="23B0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8375F23"/>
    <w:multiLevelType w:val="multilevel"/>
    <w:tmpl w:val="02DE5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385E1AED"/>
    <w:multiLevelType w:val="multilevel"/>
    <w:tmpl w:val="48E6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2" w15:restartNumberingAfterBreak="0">
    <w:nsid w:val="38B654EB"/>
    <w:multiLevelType w:val="multilevel"/>
    <w:tmpl w:val="05D0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3" w15:restartNumberingAfterBreak="0">
    <w:nsid w:val="38D63247"/>
    <w:multiLevelType w:val="multilevel"/>
    <w:tmpl w:val="022C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8FF5B45"/>
    <w:multiLevelType w:val="multilevel"/>
    <w:tmpl w:val="45A2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9B04735"/>
    <w:multiLevelType w:val="multilevel"/>
    <w:tmpl w:val="F13C1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3A841CB8"/>
    <w:multiLevelType w:val="multilevel"/>
    <w:tmpl w:val="FB42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AD426E9"/>
    <w:multiLevelType w:val="multilevel"/>
    <w:tmpl w:val="DAA2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3B56240A"/>
    <w:multiLevelType w:val="multilevel"/>
    <w:tmpl w:val="AA96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9" w15:restartNumberingAfterBreak="0">
    <w:nsid w:val="3B9C0FEF"/>
    <w:multiLevelType w:val="multilevel"/>
    <w:tmpl w:val="071C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0" w15:restartNumberingAfterBreak="0">
    <w:nsid w:val="3BE16DBA"/>
    <w:multiLevelType w:val="multilevel"/>
    <w:tmpl w:val="91D0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C4E3BF9"/>
    <w:multiLevelType w:val="multilevel"/>
    <w:tmpl w:val="1388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2" w15:restartNumberingAfterBreak="0">
    <w:nsid w:val="3C8D1D9C"/>
    <w:multiLevelType w:val="multilevel"/>
    <w:tmpl w:val="4A7C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3" w15:restartNumberingAfterBreak="0">
    <w:nsid w:val="3CA53875"/>
    <w:multiLevelType w:val="multilevel"/>
    <w:tmpl w:val="30B2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4" w15:restartNumberingAfterBreak="0">
    <w:nsid w:val="3CEE2646"/>
    <w:multiLevelType w:val="multilevel"/>
    <w:tmpl w:val="ED94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5" w15:restartNumberingAfterBreak="0">
    <w:nsid w:val="3D494E5B"/>
    <w:multiLevelType w:val="multilevel"/>
    <w:tmpl w:val="57FE4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3D5F292A"/>
    <w:multiLevelType w:val="multilevel"/>
    <w:tmpl w:val="C242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7" w15:restartNumberingAfterBreak="0">
    <w:nsid w:val="3D702089"/>
    <w:multiLevelType w:val="multilevel"/>
    <w:tmpl w:val="B78E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8" w15:restartNumberingAfterBreak="0">
    <w:nsid w:val="4000757D"/>
    <w:multiLevelType w:val="multilevel"/>
    <w:tmpl w:val="1F20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0774FB3"/>
    <w:multiLevelType w:val="multilevel"/>
    <w:tmpl w:val="93C2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0" w15:restartNumberingAfterBreak="0">
    <w:nsid w:val="40BA5372"/>
    <w:multiLevelType w:val="multilevel"/>
    <w:tmpl w:val="F0581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40ED1448"/>
    <w:multiLevelType w:val="multilevel"/>
    <w:tmpl w:val="63CE5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40FE0BF8"/>
    <w:multiLevelType w:val="multilevel"/>
    <w:tmpl w:val="952E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1B87CAB"/>
    <w:multiLevelType w:val="multilevel"/>
    <w:tmpl w:val="FAAA0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41D7120D"/>
    <w:multiLevelType w:val="multilevel"/>
    <w:tmpl w:val="6470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269705B"/>
    <w:multiLevelType w:val="multilevel"/>
    <w:tmpl w:val="4240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2922CA0"/>
    <w:multiLevelType w:val="multilevel"/>
    <w:tmpl w:val="4238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7" w15:restartNumberingAfterBreak="0">
    <w:nsid w:val="42AB65A7"/>
    <w:multiLevelType w:val="multilevel"/>
    <w:tmpl w:val="E480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8" w15:restartNumberingAfterBreak="0">
    <w:nsid w:val="437F1139"/>
    <w:multiLevelType w:val="multilevel"/>
    <w:tmpl w:val="B02E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45F41DA"/>
    <w:multiLevelType w:val="multilevel"/>
    <w:tmpl w:val="2B246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44913B3A"/>
    <w:multiLevelType w:val="multilevel"/>
    <w:tmpl w:val="DFEA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4A93898"/>
    <w:multiLevelType w:val="multilevel"/>
    <w:tmpl w:val="C51E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5047536"/>
    <w:multiLevelType w:val="multilevel"/>
    <w:tmpl w:val="D064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45273C19"/>
    <w:multiLevelType w:val="multilevel"/>
    <w:tmpl w:val="A140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4" w15:restartNumberingAfterBreak="0">
    <w:nsid w:val="452A20D1"/>
    <w:multiLevelType w:val="multilevel"/>
    <w:tmpl w:val="3E96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54A72D5"/>
    <w:multiLevelType w:val="multilevel"/>
    <w:tmpl w:val="3170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6" w15:restartNumberingAfterBreak="0">
    <w:nsid w:val="45C977FA"/>
    <w:multiLevelType w:val="multilevel"/>
    <w:tmpl w:val="103E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7" w15:restartNumberingAfterBreak="0">
    <w:nsid w:val="461544DB"/>
    <w:multiLevelType w:val="multilevel"/>
    <w:tmpl w:val="7FAA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8" w15:restartNumberingAfterBreak="0">
    <w:nsid w:val="4629681C"/>
    <w:multiLevelType w:val="multilevel"/>
    <w:tmpl w:val="B484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6E7609B"/>
    <w:multiLevelType w:val="multilevel"/>
    <w:tmpl w:val="B7A8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7320EC5"/>
    <w:multiLevelType w:val="multilevel"/>
    <w:tmpl w:val="B3FA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836023D"/>
    <w:multiLevelType w:val="multilevel"/>
    <w:tmpl w:val="1FCE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8831AB2"/>
    <w:multiLevelType w:val="multilevel"/>
    <w:tmpl w:val="CE3C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8E95268"/>
    <w:multiLevelType w:val="multilevel"/>
    <w:tmpl w:val="50EA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4" w15:restartNumberingAfterBreak="0">
    <w:nsid w:val="49A217A8"/>
    <w:multiLevelType w:val="multilevel"/>
    <w:tmpl w:val="88B6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5" w15:restartNumberingAfterBreak="0">
    <w:nsid w:val="49C003B3"/>
    <w:multiLevelType w:val="multilevel"/>
    <w:tmpl w:val="33AA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9DD70CD"/>
    <w:multiLevelType w:val="multilevel"/>
    <w:tmpl w:val="963E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9DF41A8"/>
    <w:multiLevelType w:val="multilevel"/>
    <w:tmpl w:val="270C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8" w15:restartNumberingAfterBreak="0">
    <w:nsid w:val="49EE01E4"/>
    <w:multiLevelType w:val="multilevel"/>
    <w:tmpl w:val="8B44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9F03F1F"/>
    <w:multiLevelType w:val="multilevel"/>
    <w:tmpl w:val="868E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A434296"/>
    <w:multiLevelType w:val="multilevel"/>
    <w:tmpl w:val="7960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A8D4F8D"/>
    <w:multiLevelType w:val="multilevel"/>
    <w:tmpl w:val="1D6E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2" w15:restartNumberingAfterBreak="0">
    <w:nsid w:val="4ADD4620"/>
    <w:multiLevelType w:val="multilevel"/>
    <w:tmpl w:val="F472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B0127BC"/>
    <w:multiLevelType w:val="multilevel"/>
    <w:tmpl w:val="1A78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4" w15:restartNumberingAfterBreak="0">
    <w:nsid w:val="4B5707D2"/>
    <w:multiLevelType w:val="multilevel"/>
    <w:tmpl w:val="613A5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4B81567A"/>
    <w:multiLevelType w:val="multilevel"/>
    <w:tmpl w:val="8684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BB17E9D"/>
    <w:multiLevelType w:val="multilevel"/>
    <w:tmpl w:val="4B2E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7" w15:restartNumberingAfterBreak="0">
    <w:nsid w:val="4DBE3BDE"/>
    <w:multiLevelType w:val="multilevel"/>
    <w:tmpl w:val="EE363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4DCA05DC"/>
    <w:multiLevelType w:val="multilevel"/>
    <w:tmpl w:val="0534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F57715C"/>
    <w:multiLevelType w:val="multilevel"/>
    <w:tmpl w:val="6664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0" w15:restartNumberingAfterBreak="0">
    <w:nsid w:val="50313565"/>
    <w:multiLevelType w:val="multilevel"/>
    <w:tmpl w:val="2698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509E7A93"/>
    <w:multiLevelType w:val="multilevel"/>
    <w:tmpl w:val="61C40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50BA2A8B"/>
    <w:multiLevelType w:val="multilevel"/>
    <w:tmpl w:val="A7808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51377BF8"/>
    <w:multiLevelType w:val="multilevel"/>
    <w:tmpl w:val="3FE4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4" w15:restartNumberingAfterBreak="0">
    <w:nsid w:val="51B134FF"/>
    <w:multiLevelType w:val="multilevel"/>
    <w:tmpl w:val="9B70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5" w15:restartNumberingAfterBreak="0">
    <w:nsid w:val="531A5D48"/>
    <w:multiLevelType w:val="multilevel"/>
    <w:tmpl w:val="AFCC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6" w15:restartNumberingAfterBreak="0">
    <w:nsid w:val="53B4558B"/>
    <w:multiLevelType w:val="multilevel"/>
    <w:tmpl w:val="EAE6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53F117DE"/>
    <w:multiLevelType w:val="multilevel"/>
    <w:tmpl w:val="A244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8" w15:restartNumberingAfterBreak="0">
    <w:nsid w:val="54AA39F7"/>
    <w:multiLevelType w:val="multilevel"/>
    <w:tmpl w:val="FC36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9" w15:restartNumberingAfterBreak="0">
    <w:nsid w:val="54C97219"/>
    <w:multiLevelType w:val="multilevel"/>
    <w:tmpl w:val="CD027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0" w15:restartNumberingAfterBreak="0">
    <w:nsid w:val="557C4DA4"/>
    <w:multiLevelType w:val="multilevel"/>
    <w:tmpl w:val="A2D0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1" w15:restartNumberingAfterBreak="0">
    <w:nsid w:val="56036E9A"/>
    <w:multiLevelType w:val="multilevel"/>
    <w:tmpl w:val="B99AE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564D1A49"/>
    <w:multiLevelType w:val="multilevel"/>
    <w:tmpl w:val="3D98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69728D1"/>
    <w:multiLevelType w:val="multilevel"/>
    <w:tmpl w:val="1B2E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56A376C6"/>
    <w:multiLevelType w:val="multilevel"/>
    <w:tmpl w:val="AD8A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5" w15:restartNumberingAfterBreak="0">
    <w:nsid w:val="57343162"/>
    <w:multiLevelType w:val="multilevel"/>
    <w:tmpl w:val="91D0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6" w15:restartNumberingAfterBreak="0">
    <w:nsid w:val="577F6CCE"/>
    <w:multiLevelType w:val="multilevel"/>
    <w:tmpl w:val="D870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580F09AE"/>
    <w:multiLevelType w:val="multilevel"/>
    <w:tmpl w:val="FA48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8" w15:restartNumberingAfterBreak="0">
    <w:nsid w:val="59113878"/>
    <w:multiLevelType w:val="multilevel"/>
    <w:tmpl w:val="3C30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9" w15:restartNumberingAfterBreak="0">
    <w:nsid w:val="59AA0674"/>
    <w:multiLevelType w:val="multilevel"/>
    <w:tmpl w:val="5F92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5A1B7F2B"/>
    <w:multiLevelType w:val="multilevel"/>
    <w:tmpl w:val="B946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1" w15:restartNumberingAfterBreak="0">
    <w:nsid w:val="5A257C95"/>
    <w:multiLevelType w:val="multilevel"/>
    <w:tmpl w:val="6922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2" w15:restartNumberingAfterBreak="0">
    <w:nsid w:val="5A9F5476"/>
    <w:multiLevelType w:val="multilevel"/>
    <w:tmpl w:val="F9945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5AD3162A"/>
    <w:multiLevelType w:val="multilevel"/>
    <w:tmpl w:val="1472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5B0E6D1E"/>
    <w:multiLevelType w:val="multilevel"/>
    <w:tmpl w:val="CEDE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5B2325B9"/>
    <w:multiLevelType w:val="multilevel"/>
    <w:tmpl w:val="B3AC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5C1E3A5E"/>
    <w:multiLevelType w:val="multilevel"/>
    <w:tmpl w:val="D602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5D0C60FE"/>
    <w:multiLevelType w:val="multilevel"/>
    <w:tmpl w:val="8B16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5D3F0C2B"/>
    <w:multiLevelType w:val="multilevel"/>
    <w:tmpl w:val="13BA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9" w15:restartNumberingAfterBreak="0">
    <w:nsid w:val="5DF13B27"/>
    <w:multiLevelType w:val="multilevel"/>
    <w:tmpl w:val="29AA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5E7C0631"/>
    <w:multiLevelType w:val="multilevel"/>
    <w:tmpl w:val="67BE6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5E90789C"/>
    <w:multiLevelType w:val="multilevel"/>
    <w:tmpl w:val="BABA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2" w15:restartNumberingAfterBreak="0">
    <w:nsid w:val="5F1C6CE5"/>
    <w:multiLevelType w:val="multilevel"/>
    <w:tmpl w:val="9886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3" w15:restartNumberingAfterBreak="0">
    <w:nsid w:val="5F2A12F7"/>
    <w:multiLevelType w:val="multilevel"/>
    <w:tmpl w:val="5D8E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4" w15:restartNumberingAfterBreak="0">
    <w:nsid w:val="5F340BE8"/>
    <w:multiLevelType w:val="multilevel"/>
    <w:tmpl w:val="E6D4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5F383731"/>
    <w:multiLevelType w:val="multilevel"/>
    <w:tmpl w:val="3030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FBC78B2"/>
    <w:multiLevelType w:val="multilevel"/>
    <w:tmpl w:val="3DDE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FEE68A5"/>
    <w:multiLevelType w:val="multilevel"/>
    <w:tmpl w:val="89D6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60336045"/>
    <w:multiLevelType w:val="multilevel"/>
    <w:tmpl w:val="22EA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60501BF8"/>
    <w:multiLevelType w:val="multilevel"/>
    <w:tmpl w:val="69F8D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60EF0DE7"/>
    <w:multiLevelType w:val="multilevel"/>
    <w:tmpl w:val="0096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6114090A"/>
    <w:multiLevelType w:val="multilevel"/>
    <w:tmpl w:val="CB0E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2" w15:restartNumberingAfterBreak="0">
    <w:nsid w:val="61746522"/>
    <w:multiLevelType w:val="multilevel"/>
    <w:tmpl w:val="2B86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3" w15:restartNumberingAfterBreak="0">
    <w:nsid w:val="617E7126"/>
    <w:multiLevelType w:val="multilevel"/>
    <w:tmpl w:val="2772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61F36F04"/>
    <w:multiLevelType w:val="multilevel"/>
    <w:tmpl w:val="8056C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6211000A"/>
    <w:multiLevelType w:val="multilevel"/>
    <w:tmpl w:val="5FFC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6" w15:restartNumberingAfterBreak="0">
    <w:nsid w:val="62621B4D"/>
    <w:multiLevelType w:val="multilevel"/>
    <w:tmpl w:val="2CAA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7" w15:restartNumberingAfterBreak="0">
    <w:nsid w:val="63090B67"/>
    <w:multiLevelType w:val="multilevel"/>
    <w:tmpl w:val="26F6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634A4D3F"/>
    <w:multiLevelType w:val="multilevel"/>
    <w:tmpl w:val="5336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63BE47D5"/>
    <w:multiLevelType w:val="multilevel"/>
    <w:tmpl w:val="EA08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63F334FA"/>
    <w:multiLevelType w:val="multilevel"/>
    <w:tmpl w:val="1E1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640B411B"/>
    <w:multiLevelType w:val="multilevel"/>
    <w:tmpl w:val="CAAA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644871B0"/>
    <w:multiLevelType w:val="multilevel"/>
    <w:tmpl w:val="99D0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3" w15:restartNumberingAfterBreak="0">
    <w:nsid w:val="645B50FB"/>
    <w:multiLevelType w:val="multilevel"/>
    <w:tmpl w:val="CB4C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4" w15:restartNumberingAfterBreak="0">
    <w:nsid w:val="645F6B29"/>
    <w:multiLevelType w:val="multilevel"/>
    <w:tmpl w:val="A4F8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64EE4211"/>
    <w:multiLevelType w:val="multilevel"/>
    <w:tmpl w:val="99B0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652F7FD2"/>
    <w:multiLevelType w:val="multilevel"/>
    <w:tmpl w:val="E84C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7" w15:restartNumberingAfterBreak="0">
    <w:nsid w:val="67236D2E"/>
    <w:multiLevelType w:val="multilevel"/>
    <w:tmpl w:val="7E42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8" w15:restartNumberingAfterBreak="0">
    <w:nsid w:val="677138B1"/>
    <w:multiLevelType w:val="multilevel"/>
    <w:tmpl w:val="54F2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67ED3C6C"/>
    <w:multiLevelType w:val="multilevel"/>
    <w:tmpl w:val="7D709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689C02E9"/>
    <w:multiLevelType w:val="multilevel"/>
    <w:tmpl w:val="C968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68C814F6"/>
    <w:multiLevelType w:val="multilevel"/>
    <w:tmpl w:val="8DAE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2" w15:restartNumberingAfterBreak="0">
    <w:nsid w:val="694D7AD5"/>
    <w:multiLevelType w:val="multilevel"/>
    <w:tmpl w:val="FBB4D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696043A6"/>
    <w:multiLevelType w:val="multilevel"/>
    <w:tmpl w:val="E3D6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4" w15:restartNumberingAfterBreak="0">
    <w:nsid w:val="69694044"/>
    <w:multiLevelType w:val="multilevel"/>
    <w:tmpl w:val="740C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69744966"/>
    <w:multiLevelType w:val="multilevel"/>
    <w:tmpl w:val="1C96E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69AB00F8"/>
    <w:multiLevelType w:val="multilevel"/>
    <w:tmpl w:val="C0BE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7" w15:restartNumberingAfterBreak="0">
    <w:nsid w:val="69D55580"/>
    <w:multiLevelType w:val="multilevel"/>
    <w:tmpl w:val="CC90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69DC78D0"/>
    <w:multiLevelType w:val="multilevel"/>
    <w:tmpl w:val="33F6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6A5C1E84"/>
    <w:multiLevelType w:val="multilevel"/>
    <w:tmpl w:val="A67E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0" w15:restartNumberingAfterBreak="0">
    <w:nsid w:val="6A853768"/>
    <w:multiLevelType w:val="multilevel"/>
    <w:tmpl w:val="9CBE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6A9D6858"/>
    <w:multiLevelType w:val="multilevel"/>
    <w:tmpl w:val="9D0E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2" w15:restartNumberingAfterBreak="0">
    <w:nsid w:val="6B54425A"/>
    <w:multiLevelType w:val="multilevel"/>
    <w:tmpl w:val="94C86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6B710CF8"/>
    <w:multiLevelType w:val="multilevel"/>
    <w:tmpl w:val="79F0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6B933D56"/>
    <w:multiLevelType w:val="multilevel"/>
    <w:tmpl w:val="AA0E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6C827B63"/>
    <w:multiLevelType w:val="multilevel"/>
    <w:tmpl w:val="BC62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6" w15:restartNumberingAfterBreak="0">
    <w:nsid w:val="6C9A0FC4"/>
    <w:multiLevelType w:val="multilevel"/>
    <w:tmpl w:val="E4EE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7" w15:restartNumberingAfterBreak="0">
    <w:nsid w:val="6D023D8D"/>
    <w:multiLevelType w:val="multilevel"/>
    <w:tmpl w:val="2BBE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8" w15:restartNumberingAfterBreak="0">
    <w:nsid w:val="6D053551"/>
    <w:multiLevelType w:val="multilevel"/>
    <w:tmpl w:val="4CE4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6D9C5A3F"/>
    <w:multiLevelType w:val="multilevel"/>
    <w:tmpl w:val="FB14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6DCD189C"/>
    <w:multiLevelType w:val="multilevel"/>
    <w:tmpl w:val="A076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6E057506"/>
    <w:multiLevelType w:val="multilevel"/>
    <w:tmpl w:val="5C92D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6E160B20"/>
    <w:multiLevelType w:val="multilevel"/>
    <w:tmpl w:val="DF1C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3" w15:restartNumberingAfterBreak="0">
    <w:nsid w:val="6E4529D2"/>
    <w:multiLevelType w:val="multilevel"/>
    <w:tmpl w:val="2652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6E477195"/>
    <w:multiLevelType w:val="multilevel"/>
    <w:tmpl w:val="88A8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5" w15:restartNumberingAfterBreak="0">
    <w:nsid w:val="6E573CD7"/>
    <w:multiLevelType w:val="multilevel"/>
    <w:tmpl w:val="7DF2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6" w15:restartNumberingAfterBreak="0">
    <w:nsid w:val="6E6C7FCF"/>
    <w:multiLevelType w:val="multilevel"/>
    <w:tmpl w:val="0B26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7" w15:restartNumberingAfterBreak="0">
    <w:nsid w:val="6ED002C0"/>
    <w:multiLevelType w:val="multilevel"/>
    <w:tmpl w:val="7DDA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8" w15:restartNumberingAfterBreak="0">
    <w:nsid w:val="6F8F0576"/>
    <w:multiLevelType w:val="multilevel"/>
    <w:tmpl w:val="7F3C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6FED2F65"/>
    <w:multiLevelType w:val="multilevel"/>
    <w:tmpl w:val="CA24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0" w15:restartNumberingAfterBreak="0">
    <w:nsid w:val="70077C04"/>
    <w:multiLevelType w:val="multilevel"/>
    <w:tmpl w:val="01E2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1" w15:restartNumberingAfterBreak="0">
    <w:nsid w:val="70E847B9"/>
    <w:multiLevelType w:val="multilevel"/>
    <w:tmpl w:val="9FAE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2" w15:restartNumberingAfterBreak="0">
    <w:nsid w:val="71436D0F"/>
    <w:multiLevelType w:val="multilevel"/>
    <w:tmpl w:val="2A8C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71FE7CC5"/>
    <w:multiLevelType w:val="multilevel"/>
    <w:tmpl w:val="DF484C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724352E5"/>
    <w:multiLevelType w:val="multilevel"/>
    <w:tmpl w:val="A4E4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72660211"/>
    <w:multiLevelType w:val="multilevel"/>
    <w:tmpl w:val="0E82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72DD66FE"/>
    <w:multiLevelType w:val="multilevel"/>
    <w:tmpl w:val="FD147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72F036C9"/>
    <w:multiLevelType w:val="multilevel"/>
    <w:tmpl w:val="1CB6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735B3DF0"/>
    <w:multiLevelType w:val="multilevel"/>
    <w:tmpl w:val="D136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735E2AC1"/>
    <w:multiLevelType w:val="multilevel"/>
    <w:tmpl w:val="CE30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0" w15:restartNumberingAfterBreak="0">
    <w:nsid w:val="73DC0BFD"/>
    <w:multiLevelType w:val="multilevel"/>
    <w:tmpl w:val="48A8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746A5F7A"/>
    <w:multiLevelType w:val="multilevel"/>
    <w:tmpl w:val="3910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75051879"/>
    <w:multiLevelType w:val="multilevel"/>
    <w:tmpl w:val="044A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3" w15:restartNumberingAfterBreak="0">
    <w:nsid w:val="759A6079"/>
    <w:multiLevelType w:val="multilevel"/>
    <w:tmpl w:val="7C7E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759D576B"/>
    <w:multiLevelType w:val="multilevel"/>
    <w:tmpl w:val="EEB2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75A80AF2"/>
    <w:multiLevelType w:val="multilevel"/>
    <w:tmpl w:val="43FA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760319E2"/>
    <w:multiLevelType w:val="multilevel"/>
    <w:tmpl w:val="501E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766556A6"/>
    <w:multiLevelType w:val="multilevel"/>
    <w:tmpl w:val="E3BC5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76C070D2"/>
    <w:multiLevelType w:val="multilevel"/>
    <w:tmpl w:val="E2E8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76FF5EB3"/>
    <w:multiLevelType w:val="multilevel"/>
    <w:tmpl w:val="9508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77816EE7"/>
    <w:multiLevelType w:val="multilevel"/>
    <w:tmpl w:val="BBD0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77873C45"/>
    <w:multiLevelType w:val="multilevel"/>
    <w:tmpl w:val="B9E4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2" w15:restartNumberingAfterBreak="0">
    <w:nsid w:val="782F76DE"/>
    <w:multiLevelType w:val="multilevel"/>
    <w:tmpl w:val="E694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78982DB5"/>
    <w:multiLevelType w:val="multilevel"/>
    <w:tmpl w:val="4BD6A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78D428F5"/>
    <w:multiLevelType w:val="multilevel"/>
    <w:tmpl w:val="143C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7904616C"/>
    <w:multiLevelType w:val="multilevel"/>
    <w:tmpl w:val="51A8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6" w15:restartNumberingAfterBreak="0">
    <w:nsid w:val="79284DCE"/>
    <w:multiLevelType w:val="multilevel"/>
    <w:tmpl w:val="21A4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7" w15:restartNumberingAfterBreak="0">
    <w:nsid w:val="792E3A44"/>
    <w:multiLevelType w:val="multilevel"/>
    <w:tmpl w:val="285E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8" w15:restartNumberingAfterBreak="0">
    <w:nsid w:val="7A543041"/>
    <w:multiLevelType w:val="multilevel"/>
    <w:tmpl w:val="C86C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9" w15:restartNumberingAfterBreak="0">
    <w:nsid w:val="7AD16FED"/>
    <w:multiLevelType w:val="multilevel"/>
    <w:tmpl w:val="452A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0" w15:restartNumberingAfterBreak="0">
    <w:nsid w:val="7B1474D2"/>
    <w:multiLevelType w:val="multilevel"/>
    <w:tmpl w:val="CFDA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7B512A79"/>
    <w:multiLevelType w:val="multilevel"/>
    <w:tmpl w:val="2E36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7B857A7F"/>
    <w:multiLevelType w:val="multilevel"/>
    <w:tmpl w:val="47608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7C272A0C"/>
    <w:multiLevelType w:val="multilevel"/>
    <w:tmpl w:val="B69E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7C2E4AF2"/>
    <w:multiLevelType w:val="multilevel"/>
    <w:tmpl w:val="D06EA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7C3A0AE9"/>
    <w:multiLevelType w:val="multilevel"/>
    <w:tmpl w:val="83BA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7C687FF7"/>
    <w:multiLevelType w:val="multilevel"/>
    <w:tmpl w:val="E1BE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7" w15:restartNumberingAfterBreak="0">
    <w:nsid w:val="7C720354"/>
    <w:multiLevelType w:val="multilevel"/>
    <w:tmpl w:val="CFD2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8" w15:restartNumberingAfterBreak="0">
    <w:nsid w:val="7E085470"/>
    <w:multiLevelType w:val="multilevel"/>
    <w:tmpl w:val="0C82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9" w15:restartNumberingAfterBreak="0">
    <w:nsid w:val="7E792A3D"/>
    <w:multiLevelType w:val="multilevel"/>
    <w:tmpl w:val="5248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7EE56F0D"/>
    <w:multiLevelType w:val="multilevel"/>
    <w:tmpl w:val="3CE0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7F024343"/>
    <w:multiLevelType w:val="multilevel"/>
    <w:tmpl w:val="4BA2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7F261F2D"/>
    <w:multiLevelType w:val="multilevel"/>
    <w:tmpl w:val="6C48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3" w15:restartNumberingAfterBreak="0">
    <w:nsid w:val="7F792A17"/>
    <w:multiLevelType w:val="multilevel"/>
    <w:tmpl w:val="FB76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7FA7714A"/>
    <w:multiLevelType w:val="multilevel"/>
    <w:tmpl w:val="F9FE2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 w15:restartNumberingAfterBreak="0">
    <w:nsid w:val="7FEF4B4E"/>
    <w:multiLevelType w:val="multilevel"/>
    <w:tmpl w:val="864A6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6"/>
  </w:num>
  <w:num w:numId="2">
    <w:abstractNumId w:val="246"/>
  </w:num>
  <w:num w:numId="3">
    <w:abstractNumId w:val="44"/>
  </w:num>
  <w:num w:numId="4">
    <w:abstractNumId w:val="210"/>
  </w:num>
  <w:num w:numId="5">
    <w:abstractNumId w:val="148"/>
  </w:num>
  <w:num w:numId="6">
    <w:abstractNumId w:val="47"/>
  </w:num>
  <w:num w:numId="7">
    <w:abstractNumId w:val="184"/>
  </w:num>
  <w:num w:numId="8">
    <w:abstractNumId w:val="276"/>
  </w:num>
  <w:num w:numId="9">
    <w:abstractNumId w:val="40"/>
  </w:num>
  <w:num w:numId="10">
    <w:abstractNumId w:val="280"/>
  </w:num>
  <w:num w:numId="11">
    <w:abstractNumId w:val="226"/>
  </w:num>
  <w:num w:numId="12">
    <w:abstractNumId w:val="164"/>
  </w:num>
  <w:num w:numId="13">
    <w:abstractNumId w:val="222"/>
  </w:num>
  <w:num w:numId="14">
    <w:abstractNumId w:val="198"/>
  </w:num>
  <w:num w:numId="15">
    <w:abstractNumId w:val="9"/>
  </w:num>
  <w:num w:numId="16">
    <w:abstractNumId w:val="53"/>
  </w:num>
  <w:num w:numId="17">
    <w:abstractNumId w:val="22"/>
  </w:num>
  <w:num w:numId="18">
    <w:abstractNumId w:val="179"/>
  </w:num>
  <w:num w:numId="19">
    <w:abstractNumId w:val="335"/>
  </w:num>
  <w:num w:numId="20">
    <w:abstractNumId w:val="212"/>
  </w:num>
  <w:num w:numId="21">
    <w:abstractNumId w:val="11"/>
  </w:num>
  <w:num w:numId="22">
    <w:abstractNumId w:val="127"/>
  </w:num>
  <w:num w:numId="23">
    <w:abstractNumId w:val="106"/>
  </w:num>
  <w:num w:numId="24">
    <w:abstractNumId w:val="211"/>
  </w:num>
  <w:num w:numId="25">
    <w:abstractNumId w:val="1"/>
  </w:num>
  <w:num w:numId="26">
    <w:abstractNumId w:val="84"/>
  </w:num>
  <w:num w:numId="27">
    <w:abstractNumId w:val="252"/>
  </w:num>
  <w:num w:numId="28">
    <w:abstractNumId w:val="361"/>
  </w:num>
  <w:num w:numId="29">
    <w:abstractNumId w:val="253"/>
  </w:num>
  <w:num w:numId="30">
    <w:abstractNumId w:val="240"/>
  </w:num>
  <w:num w:numId="31">
    <w:abstractNumId w:val="348"/>
  </w:num>
  <w:num w:numId="32">
    <w:abstractNumId w:val="369"/>
  </w:num>
  <w:num w:numId="33">
    <w:abstractNumId w:val="269"/>
  </w:num>
  <w:num w:numId="34">
    <w:abstractNumId w:val="344"/>
  </w:num>
  <w:num w:numId="35">
    <w:abstractNumId w:val="186"/>
  </w:num>
  <w:num w:numId="36">
    <w:abstractNumId w:val="157"/>
  </w:num>
  <w:num w:numId="37">
    <w:abstractNumId w:val="350"/>
  </w:num>
  <w:num w:numId="38">
    <w:abstractNumId w:val="120"/>
  </w:num>
  <w:num w:numId="39">
    <w:abstractNumId w:val="202"/>
  </w:num>
  <w:num w:numId="40">
    <w:abstractNumId w:val="125"/>
  </w:num>
  <w:num w:numId="41">
    <w:abstractNumId w:val="77"/>
  </w:num>
  <w:num w:numId="42">
    <w:abstractNumId w:val="323"/>
  </w:num>
  <w:num w:numId="43">
    <w:abstractNumId w:val="133"/>
  </w:num>
  <w:num w:numId="44">
    <w:abstractNumId w:val="169"/>
  </w:num>
  <w:num w:numId="45">
    <w:abstractNumId w:val="370"/>
  </w:num>
  <w:num w:numId="46">
    <w:abstractNumId w:val="27"/>
  </w:num>
  <w:num w:numId="47">
    <w:abstractNumId w:val="68"/>
  </w:num>
  <w:num w:numId="48">
    <w:abstractNumId w:val="12"/>
  </w:num>
  <w:num w:numId="49">
    <w:abstractNumId w:val="145"/>
  </w:num>
  <w:num w:numId="50">
    <w:abstractNumId w:val="158"/>
  </w:num>
  <w:num w:numId="51">
    <w:abstractNumId w:val="221"/>
  </w:num>
  <w:num w:numId="52">
    <w:abstractNumId w:val="295"/>
  </w:num>
  <w:num w:numId="53">
    <w:abstractNumId w:val="80"/>
  </w:num>
  <w:num w:numId="54">
    <w:abstractNumId w:val="283"/>
  </w:num>
  <w:num w:numId="55">
    <w:abstractNumId w:val="275"/>
  </w:num>
  <w:num w:numId="56">
    <w:abstractNumId w:val="79"/>
  </w:num>
  <w:num w:numId="57">
    <w:abstractNumId w:val="66"/>
  </w:num>
  <w:num w:numId="58">
    <w:abstractNumId w:val="371"/>
  </w:num>
  <w:num w:numId="59">
    <w:abstractNumId w:val="99"/>
  </w:num>
  <w:num w:numId="60">
    <w:abstractNumId w:val="138"/>
  </w:num>
  <w:num w:numId="61">
    <w:abstractNumId w:val="204"/>
  </w:num>
  <w:num w:numId="62">
    <w:abstractNumId w:val="337"/>
  </w:num>
  <w:num w:numId="63">
    <w:abstractNumId w:val="91"/>
  </w:num>
  <w:num w:numId="64">
    <w:abstractNumId w:val="338"/>
  </w:num>
  <w:num w:numId="65">
    <w:abstractNumId w:val="300"/>
  </w:num>
  <w:num w:numId="66">
    <w:abstractNumId w:val="15"/>
  </w:num>
  <w:num w:numId="67">
    <w:abstractNumId w:val="341"/>
  </w:num>
  <w:num w:numId="68">
    <w:abstractNumId w:val="218"/>
  </w:num>
  <w:num w:numId="69">
    <w:abstractNumId w:val="256"/>
  </w:num>
  <w:num w:numId="70">
    <w:abstractNumId w:val="345"/>
  </w:num>
  <w:num w:numId="71">
    <w:abstractNumId w:val="290"/>
  </w:num>
  <w:num w:numId="72">
    <w:abstractNumId w:val="87"/>
  </w:num>
  <w:num w:numId="73">
    <w:abstractNumId w:val="287"/>
  </w:num>
  <w:num w:numId="74">
    <w:abstractNumId w:val="32"/>
  </w:num>
  <w:num w:numId="75">
    <w:abstractNumId w:val="263"/>
  </w:num>
  <w:num w:numId="76">
    <w:abstractNumId w:val="90"/>
  </w:num>
  <w:num w:numId="77">
    <w:abstractNumId w:val="129"/>
  </w:num>
  <w:num w:numId="78">
    <w:abstractNumId w:val="214"/>
  </w:num>
  <w:num w:numId="79">
    <w:abstractNumId w:val="264"/>
  </w:num>
  <w:num w:numId="80">
    <w:abstractNumId w:val="168"/>
  </w:num>
  <w:num w:numId="81">
    <w:abstractNumId w:val="328"/>
  </w:num>
  <w:num w:numId="82">
    <w:abstractNumId w:val="318"/>
  </w:num>
  <w:num w:numId="83">
    <w:abstractNumId w:val="143"/>
  </w:num>
  <w:num w:numId="84">
    <w:abstractNumId w:val="8"/>
  </w:num>
  <w:num w:numId="85">
    <w:abstractNumId w:val="100"/>
  </w:num>
  <w:num w:numId="86">
    <w:abstractNumId w:val="43"/>
  </w:num>
  <w:num w:numId="87">
    <w:abstractNumId w:val="183"/>
  </w:num>
  <w:num w:numId="88">
    <w:abstractNumId w:val="69"/>
  </w:num>
  <w:num w:numId="89">
    <w:abstractNumId w:val="167"/>
  </w:num>
  <w:num w:numId="90">
    <w:abstractNumId w:val="190"/>
  </w:num>
  <w:num w:numId="91">
    <w:abstractNumId w:val="332"/>
  </w:num>
  <w:num w:numId="92">
    <w:abstractNumId w:val="104"/>
  </w:num>
  <w:num w:numId="93">
    <w:abstractNumId w:val="117"/>
  </w:num>
  <w:num w:numId="94">
    <w:abstractNumId w:val="314"/>
  </w:num>
  <w:num w:numId="95">
    <w:abstractNumId w:val="81"/>
  </w:num>
  <w:num w:numId="96">
    <w:abstractNumId w:val="340"/>
  </w:num>
  <w:num w:numId="97">
    <w:abstractNumId w:val="146"/>
  </w:num>
  <w:num w:numId="98">
    <w:abstractNumId w:val="352"/>
  </w:num>
  <w:num w:numId="99">
    <w:abstractNumId w:val="119"/>
  </w:num>
  <w:num w:numId="100">
    <w:abstractNumId w:val="277"/>
  </w:num>
  <w:num w:numId="101">
    <w:abstractNumId w:val="163"/>
  </w:num>
  <w:num w:numId="102">
    <w:abstractNumId w:val="259"/>
  </w:num>
  <w:num w:numId="103">
    <w:abstractNumId w:val="265"/>
  </w:num>
  <w:num w:numId="104">
    <w:abstractNumId w:val="319"/>
  </w:num>
  <w:num w:numId="105">
    <w:abstractNumId w:val="107"/>
  </w:num>
  <w:num w:numId="106">
    <w:abstractNumId w:val="28"/>
  </w:num>
  <w:num w:numId="107">
    <w:abstractNumId w:val="229"/>
  </w:num>
  <w:num w:numId="108">
    <w:abstractNumId w:val="98"/>
  </w:num>
  <w:num w:numId="109">
    <w:abstractNumId w:val="320"/>
  </w:num>
  <w:num w:numId="110">
    <w:abstractNumId w:val="225"/>
  </w:num>
  <w:num w:numId="111">
    <w:abstractNumId w:val="373"/>
  </w:num>
  <w:num w:numId="112">
    <w:abstractNumId w:val="360"/>
  </w:num>
  <w:num w:numId="113">
    <w:abstractNumId w:val="149"/>
  </w:num>
  <w:num w:numId="114">
    <w:abstractNumId w:val="20"/>
  </w:num>
  <w:num w:numId="115">
    <w:abstractNumId w:val="346"/>
  </w:num>
  <w:num w:numId="116">
    <w:abstractNumId w:val="208"/>
  </w:num>
  <w:num w:numId="117">
    <w:abstractNumId w:val="228"/>
  </w:num>
  <w:num w:numId="118">
    <w:abstractNumId w:val="307"/>
  </w:num>
  <w:num w:numId="119">
    <w:abstractNumId w:val="308"/>
  </w:num>
  <w:num w:numId="120">
    <w:abstractNumId w:val="17"/>
  </w:num>
  <w:num w:numId="121">
    <w:abstractNumId w:val="136"/>
  </w:num>
  <w:num w:numId="122">
    <w:abstractNumId w:val="365"/>
  </w:num>
  <w:num w:numId="123">
    <w:abstractNumId w:val="349"/>
  </w:num>
  <w:num w:numId="124">
    <w:abstractNumId w:val="113"/>
  </w:num>
  <w:num w:numId="125">
    <w:abstractNumId w:val="38"/>
  </w:num>
  <w:num w:numId="126">
    <w:abstractNumId w:val="10"/>
  </w:num>
  <w:num w:numId="127">
    <w:abstractNumId w:val="205"/>
  </w:num>
  <w:num w:numId="128">
    <w:abstractNumId w:val="109"/>
  </w:num>
  <w:num w:numId="129">
    <w:abstractNumId w:val="26"/>
  </w:num>
  <w:num w:numId="130">
    <w:abstractNumId w:val="289"/>
  </w:num>
  <w:num w:numId="131">
    <w:abstractNumId w:val="2"/>
  </w:num>
  <w:num w:numId="132">
    <w:abstractNumId w:val="251"/>
  </w:num>
  <w:num w:numId="133">
    <w:abstractNumId w:val="193"/>
  </w:num>
  <w:num w:numId="134">
    <w:abstractNumId w:val="65"/>
  </w:num>
  <w:num w:numId="135">
    <w:abstractNumId w:val="347"/>
  </w:num>
  <w:num w:numId="136">
    <w:abstractNumId w:val="89"/>
  </w:num>
  <w:num w:numId="137">
    <w:abstractNumId w:val="309"/>
  </w:num>
  <w:num w:numId="138">
    <w:abstractNumId w:val="3"/>
  </w:num>
  <w:num w:numId="139">
    <w:abstractNumId w:val="178"/>
  </w:num>
  <w:num w:numId="140">
    <w:abstractNumId w:val="52"/>
  </w:num>
  <w:num w:numId="141">
    <w:abstractNumId w:val="326"/>
  </w:num>
  <w:num w:numId="142">
    <w:abstractNumId w:val="286"/>
  </w:num>
  <w:num w:numId="143">
    <w:abstractNumId w:val="236"/>
  </w:num>
  <w:num w:numId="144">
    <w:abstractNumId w:val="42"/>
  </w:num>
  <w:num w:numId="145">
    <w:abstractNumId w:val="50"/>
  </w:num>
  <w:num w:numId="146">
    <w:abstractNumId w:val="294"/>
  </w:num>
  <w:num w:numId="147">
    <w:abstractNumId w:val="333"/>
  </w:num>
  <w:num w:numId="148">
    <w:abstractNumId w:val="7"/>
  </w:num>
  <w:num w:numId="149">
    <w:abstractNumId w:val="292"/>
  </w:num>
  <w:num w:numId="150">
    <w:abstractNumId w:val="45"/>
  </w:num>
  <w:num w:numId="151">
    <w:abstractNumId w:val="139"/>
  </w:num>
  <w:num w:numId="152">
    <w:abstractNumId w:val="37"/>
  </w:num>
  <w:num w:numId="153">
    <w:abstractNumId w:val="23"/>
  </w:num>
  <w:num w:numId="154">
    <w:abstractNumId w:val="235"/>
  </w:num>
  <w:num w:numId="155">
    <w:abstractNumId w:val="54"/>
  </w:num>
  <w:num w:numId="156">
    <w:abstractNumId w:val="114"/>
  </w:num>
  <w:num w:numId="157">
    <w:abstractNumId w:val="219"/>
  </w:num>
  <w:num w:numId="158">
    <w:abstractNumId w:val="51"/>
  </w:num>
  <w:num w:numId="159">
    <w:abstractNumId w:val="288"/>
  </w:num>
  <w:num w:numId="160">
    <w:abstractNumId w:val="101"/>
  </w:num>
  <w:num w:numId="161">
    <w:abstractNumId w:val="374"/>
  </w:num>
  <w:num w:numId="162">
    <w:abstractNumId w:val="71"/>
  </w:num>
  <w:num w:numId="163">
    <w:abstractNumId w:val="195"/>
  </w:num>
  <w:num w:numId="164">
    <w:abstractNumId w:val="304"/>
  </w:num>
  <w:num w:numId="165">
    <w:abstractNumId w:val="174"/>
  </w:num>
  <w:num w:numId="166">
    <w:abstractNumId w:val="159"/>
  </w:num>
  <w:num w:numId="167">
    <w:abstractNumId w:val="336"/>
  </w:num>
  <w:num w:numId="168">
    <w:abstractNumId w:val="64"/>
  </w:num>
  <w:num w:numId="169">
    <w:abstractNumId w:val="239"/>
  </w:num>
  <w:num w:numId="170">
    <w:abstractNumId w:val="324"/>
  </w:num>
  <w:num w:numId="171">
    <w:abstractNumId w:val="171"/>
  </w:num>
  <w:num w:numId="172">
    <w:abstractNumId w:val="147"/>
  </w:num>
  <w:num w:numId="173">
    <w:abstractNumId w:val="55"/>
  </w:num>
  <w:num w:numId="174">
    <w:abstractNumId w:val="270"/>
  </w:num>
  <w:num w:numId="175">
    <w:abstractNumId w:val="267"/>
  </w:num>
  <w:num w:numId="176">
    <w:abstractNumId w:val="362"/>
  </w:num>
  <w:num w:numId="177">
    <w:abstractNumId w:val="137"/>
  </w:num>
  <w:num w:numId="178">
    <w:abstractNumId w:val="112"/>
  </w:num>
  <w:num w:numId="179">
    <w:abstractNumId w:val="353"/>
  </w:num>
  <w:num w:numId="180">
    <w:abstractNumId w:val="266"/>
  </w:num>
  <w:num w:numId="181">
    <w:abstractNumId w:val="61"/>
  </w:num>
  <w:num w:numId="182">
    <w:abstractNumId w:val="242"/>
  </w:num>
  <w:num w:numId="183">
    <w:abstractNumId w:val="220"/>
  </w:num>
  <w:num w:numId="184">
    <w:abstractNumId w:val="230"/>
  </w:num>
  <w:num w:numId="185">
    <w:abstractNumId w:val="363"/>
  </w:num>
  <w:num w:numId="186">
    <w:abstractNumId w:val="274"/>
  </w:num>
  <w:num w:numId="187">
    <w:abstractNumId w:val="279"/>
  </w:num>
  <w:num w:numId="188">
    <w:abstractNumId w:val="200"/>
  </w:num>
  <w:num w:numId="189">
    <w:abstractNumId w:val="165"/>
  </w:num>
  <w:num w:numId="190">
    <w:abstractNumId w:val="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">
    <w:abstractNumId w:val="142"/>
  </w:num>
  <w:num w:numId="192">
    <w:abstractNumId w:val="316"/>
  </w:num>
  <w:num w:numId="193">
    <w:abstractNumId w:val="57"/>
  </w:num>
  <w:num w:numId="194">
    <w:abstractNumId w:val="213"/>
  </w:num>
  <w:num w:numId="195">
    <w:abstractNumId w:val="301"/>
  </w:num>
  <w:num w:numId="196">
    <w:abstractNumId w:val="303"/>
  </w:num>
  <w:num w:numId="197">
    <w:abstractNumId w:val="173"/>
  </w:num>
  <w:num w:numId="198">
    <w:abstractNumId w:val="78"/>
  </w:num>
  <w:num w:numId="199">
    <w:abstractNumId w:val="141"/>
  </w:num>
  <w:num w:numId="200">
    <w:abstractNumId w:val="118"/>
  </w:num>
  <w:num w:numId="201">
    <w:abstractNumId w:val="49"/>
  </w:num>
  <w:num w:numId="202">
    <w:abstractNumId w:val="325"/>
  </w:num>
  <w:num w:numId="203">
    <w:abstractNumId w:val="199"/>
  </w:num>
  <w:num w:numId="204">
    <w:abstractNumId w:val="368"/>
  </w:num>
  <w:num w:numId="205">
    <w:abstractNumId w:val="132"/>
  </w:num>
  <w:num w:numId="206">
    <w:abstractNumId w:val="63"/>
  </w:num>
  <w:num w:numId="207">
    <w:abstractNumId w:val="152"/>
  </w:num>
  <w:num w:numId="208">
    <w:abstractNumId w:val="367"/>
  </w:num>
  <w:num w:numId="209">
    <w:abstractNumId w:val="317"/>
  </w:num>
  <w:num w:numId="210">
    <w:abstractNumId w:val="271"/>
  </w:num>
  <w:num w:numId="211">
    <w:abstractNumId w:val="330"/>
  </w:num>
  <w:num w:numId="212">
    <w:abstractNumId w:val="194"/>
  </w:num>
  <w:num w:numId="213">
    <w:abstractNumId w:val="223"/>
  </w:num>
  <w:num w:numId="214">
    <w:abstractNumId w:val="30"/>
  </w:num>
  <w:num w:numId="215">
    <w:abstractNumId w:val="128"/>
  </w:num>
  <w:num w:numId="216">
    <w:abstractNumId w:val="247"/>
  </w:num>
  <w:num w:numId="217">
    <w:abstractNumId w:val="334"/>
  </w:num>
  <w:num w:numId="218">
    <w:abstractNumId w:val="60"/>
  </w:num>
  <w:num w:numId="219">
    <w:abstractNumId w:val="313"/>
  </w:num>
  <w:num w:numId="220">
    <w:abstractNumId w:val="255"/>
  </w:num>
  <w:num w:numId="221">
    <w:abstractNumId w:val="234"/>
  </w:num>
  <w:num w:numId="222">
    <w:abstractNumId w:val="41"/>
  </w:num>
  <w:num w:numId="223">
    <w:abstractNumId w:val="375"/>
  </w:num>
  <w:num w:numId="224">
    <w:abstractNumId w:val="243"/>
  </w:num>
  <w:num w:numId="225">
    <w:abstractNumId w:val="327"/>
  </w:num>
  <w:num w:numId="226">
    <w:abstractNumId w:val="172"/>
  </w:num>
  <w:num w:numId="227">
    <w:abstractNumId w:val="86"/>
  </w:num>
  <w:num w:numId="228">
    <w:abstractNumId w:val="261"/>
  </w:num>
  <w:num w:numId="229">
    <w:abstractNumId w:val="73"/>
  </w:num>
  <w:num w:numId="230">
    <w:abstractNumId w:val="162"/>
  </w:num>
  <w:num w:numId="231">
    <w:abstractNumId w:val="297"/>
  </w:num>
  <w:num w:numId="232">
    <w:abstractNumId w:val="83"/>
  </w:num>
  <w:num w:numId="233">
    <w:abstractNumId w:val="25"/>
  </w:num>
  <w:num w:numId="234">
    <w:abstractNumId w:val="134"/>
  </w:num>
  <w:num w:numId="235">
    <w:abstractNumId w:val="170"/>
  </w:num>
  <w:num w:numId="236">
    <w:abstractNumId w:val="192"/>
  </w:num>
  <w:num w:numId="237">
    <w:abstractNumId w:val="176"/>
  </w:num>
  <w:num w:numId="238">
    <w:abstractNumId w:val="281"/>
  </w:num>
  <w:num w:numId="239">
    <w:abstractNumId w:val="166"/>
  </w:num>
  <w:num w:numId="240">
    <w:abstractNumId w:val="16"/>
  </w:num>
  <w:num w:numId="241">
    <w:abstractNumId w:val="245"/>
  </w:num>
  <w:num w:numId="242">
    <w:abstractNumId w:val="191"/>
  </w:num>
  <w:num w:numId="243">
    <w:abstractNumId w:val="181"/>
  </w:num>
  <w:num w:numId="244">
    <w:abstractNumId w:val="35"/>
  </w:num>
  <w:num w:numId="245">
    <w:abstractNumId w:val="72"/>
  </w:num>
  <w:num w:numId="246">
    <w:abstractNumId w:val="364"/>
  </w:num>
  <w:num w:numId="247">
    <w:abstractNumId w:val="185"/>
  </w:num>
  <w:num w:numId="248">
    <w:abstractNumId w:val="241"/>
  </w:num>
  <w:num w:numId="249">
    <w:abstractNumId w:val="46"/>
  </w:num>
  <w:num w:numId="250">
    <w:abstractNumId w:val="123"/>
  </w:num>
  <w:num w:numId="251">
    <w:abstractNumId w:val="34"/>
  </w:num>
  <w:num w:numId="252">
    <w:abstractNumId w:val="244"/>
  </w:num>
  <w:num w:numId="253">
    <w:abstractNumId w:val="161"/>
  </w:num>
  <w:num w:numId="254">
    <w:abstractNumId w:val="121"/>
  </w:num>
  <w:num w:numId="255">
    <w:abstractNumId w:val="272"/>
  </w:num>
  <w:num w:numId="256">
    <w:abstractNumId w:val="177"/>
  </w:num>
  <w:num w:numId="257">
    <w:abstractNumId w:val="67"/>
  </w:num>
  <w:num w:numId="258">
    <w:abstractNumId w:val="189"/>
  </w:num>
  <w:num w:numId="259">
    <w:abstractNumId w:val="62"/>
  </w:num>
  <w:num w:numId="260">
    <w:abstractNumId w:val="85"/>
  </w:num>
  <w:num w:numId="261">
    <w:abstractNumId w:val="74"/>
  </w:num>
  <w:num w:numId="262">
    <w:abstractNumId w:val="18"/>
  </w:num>
  <w:num w:numId="263">
    <w:abstractNumId w:val="231"/>
  </w:num>
  <w:num w:numId="264">
    <w:abstractNumId w:val="331"/>
  </w:num>
  <w:num w:numId="265">
    <w:abstractNumId w:val="285"/>
  </w:num>
  <w:num w:numId="266">
    <w:abstractNumId w:val="111"/>
  </w:num>
  <w:num w:numId="267">
    <w:abstractNumId w:val="355"/>
  </w:num>
  <w:num w:numId="268">
    <w:abstractNumId w:val="92"/>
  </w:num>
  <w:num w:numId="269">
    <w:abstractNumId w:val="160"/>
  </w:num>
  <w:num w:numId="270">
    <w:abstractNumId w:val="6"/>
  </w:num>
  <w:num w:numId="271">
    <w:abstractNumId w:val="56"/>
  </w:num>
  <w:num w:numId="272">
    <w:abstractNumId w:val="108"/>
  </w:num>
  <w:num w:numId="273">
    <w:abstractNumId w:val="197"/>
  </w:num>
  <w:num w:numId="274">
    <w:abstractNumId w:val="233"/>
  </w:num>
  <w:num w:numId="275">
    <w:abstractNumId w:val="97"/>
  </w:num>
  <w:num w:numId="276">
    <w:abstractNumId w:val="150"/>
  </w:num>
  <w:num w:numId="277">
    <w:abstractNumId w:val="291"/>
  </w:num>
  <w:num w:numId="278">
    <w:abstractNumId w:val="310"/>
  </w:num>
  <w:num w:numId="279">
    <w:abstractNumId w:val="321"/>
  </w:num>
  <w:num w:numId="280">
    <w:abstractNumId w:val="13"/>
  </w:num>
  <w:num w:numId="281">
    <w:abstractNumId w:val="122"/>
  </w:num>
  <w:num w:numId="282">
    <w:abstractNumId w:val="29"/>
  </w:num>
  <w:num w:numId="283">
    <w:abstractNumId w:val="182"/>
  </w:num>
  <w:num w:numId="284">
    <w:abstractNumId w:val="70"/>
  </w:num>
  <w:num w:numId="285">
    <w:abstractNumId w:val="372"/>
  </w:num>
  <w:num w:numId="286">
    <w:abstractNumId w:val="282"/>
  </w:num>
  <w:num w:numId="287">
    <w:abstractNumId w:val="366"/>
  </w:num>
  <w:num w:numId="288">
    <w:abstractNumId w:val="339"/>
  </w:num>
  <w:num w:numId="289">
    <w:abstractNumId w:val="82"/>
  </w:num>
  <w:num w:numId="290">
    <w:abstractNumId w:val="268"/>
  </w:num>
  <w:num w:numId="291">
    <w:abstractNumId w:val="257"/>
  </w:num>
  <w:num w:numId="292">
    <w:abstractNumId w:val="248"/>
  </w:num>
  <w:num w:numId="293">
    <w:abstractNumId w:val="215"/>
  </w:num>
  <w:num w:numId="294">
    <w:abstractNumId w:val="322"/>
  </w:num>
  <w:num w:numId="295">
    <w:abstractNumId w:val="140"/>
  </w:num>
  <w:num w:numId="296">
    <w:abstractNumId w:val="135"/>
  </w:num>
  <w:num w:numId="297">
    <w:abstractNumId w:val="135"/>
  </w:num>
  <w:num w:numId="298">
    <w:abstractNumId w:val="110"/>
  </w:num>
  <w:num w:numId="299">
    <w:abstractNumId w:val="58"/>
  </w:num>
  <w:num w:numId="300">
    <w:abstractNumId w:val="203"/>
  </w:num>
  <w:num w:numId="301">
    <w:abstractNumId w:val="187"/>
  </w:num>
  <w:num w:numId="302">
    <w:abstractNumId w:val="284"/>
  </w:num>
  <w:num w:numId="303">
    <w:abstractNumId w:val="262"/>
  </w:num>
  <w:num w:numId="304">
    <w:abstractNumId w:val="151"/>
  </w:num>
  <w:num w:numId="305">
    <w:abstractNumId w:val="105"/>
  </w:num>
  <w:num w:numId="306">
    <w:abstractNumId w:val="306"/>
  </w:num>
  <w:num w:numId="307">
    <w:abstractNumId w:val="329"/>
  </w:num>
  <w:num w:numId="308">
    <w:abstractNumId w:val="5"/>
  </w:num>
  <w:num w:numId="309">
    <w:abstractNumId w:val="103"/>
  </w:num>
  <w:num w:numId="310">
    <w:abstractNumId w:val="201"/>
  </w:num>
  <w:num w:numId="311">
    <w:abstractNumId w:val="227"/>
  </w:num>
  <w:num w:numId="312">
    <w:abstractNumId w:val="351"/>
  </w:num>
  <w:num w:numId="313">
    <w:abstractNumId w:val="207"/>
  </w:num>
  <w:num w:numId="314">
    <w:abstractNumId w:val="153"/>
  </w:num>
  <w:num w:numId="315">
    <w:abstractNumId w:val="359"/>
  </w:num>
  <w:num w:numId="316">
    <w:abstractNumId w:val="254"/>
  </w:num>
  <w:num w:numId="317">
    <w:abstractNumId w:val="311"/>
  </w:num>
  <w:num w:numId="318">
    <w:abstractNumId w:val="126"/>
  </w:num>
  <w:num w:numId="319">
    <w:abstractNumId w:val="356"/>
  </w:num>
  <w:num w:numId="320">
    <w:abstractNumId w:val="315"/>
  </w:num>
  <w:num w:numId="321">
    <w:abstractNumId w:val="116"/>
  </w:num>
  <w:num w:numId="322">
    <w:abstractNumId w:val="144"/>
  </w:num>
  <w:num w:numId="323">
    <w:abstractNumId w:val="312"/>
  </w:num>
  <w:num w:numId="324">
    <w:abstractNumId w:val="24"/>
  </w:num>
  <w:num w:numId="325">
    <w:abstractNumId w:val="250"/>
  </w:num>
  <w:num w:numId="326">
    <w:abstractNumId w:val="59"/>
  </w:num>
  <w:num w:numId="327">
    <w:abstractNumId w:val="296"/>
  </w:num>
  <w:num w:numId="328">
    <w:abstractNumId w:val="302"/>
  </w:num>
  <w:num w:numId="329">
    <w:abstractNumId w:val="131"/>
  </w:num>
  <w:num w:numId="330">
    <w:abstractNumId w:val="14"/>
  </w:num>
  <w:num w:numId="331">
    <w:abstractNumId w:val="209"/>
  </w:num>
  <w:num w:numId="332">
    <w:abstractNumId w:val="21"/>
  </w:num>
  <w:num w:numId="333">
    <w:abstractNumId w:val="305"/>
  </w:num>
  <w:num w:numId="334">
    <w:abstractNumId w:val="33"/>
  </w:num>
  <w:num w:numId="335">
    <w:abstractNumId w:val="237"/>
  </w:num>
  <w:num w:numId="336">
    <w:abstractNumId w:val="299"/>
  </w:num>
  <w:num w:numId="337">
    <w:abstractNumId w:val="343"/>
  </w:num>
  <w:num w:numId="338">
    <w:abstractNumId w:val="94"/>
  </w:num>
  <w:num w:numId="339">
    <w:abstractNumId w:val="238"/>
  </w:num>
  <w:num w:numId="340">
    <w:abstractNumId w:val="298"/>
  </w:num>
  <w:num w:numId="341">
    <w:abstractNumId w:val="19"/>
  </w:num>
  <w:num w:numId="342">
    <w:abstractNumId w:val="278"/>
  </w:num>
  <w:num w:numId="343">
    <w:abstractNumId w:val="48"/>
  </w:num>
  <w:num w:numId="344">
    <w:abstractNumId w:val="232"/>
  </w:num>
  <w:num w:numId="345">
    <w:abstractNumId w:val="75"/>
  </w:num>
  <w:num w:numId="346">
    <w:abstractNumId w:val="95"/>
  </w:num>
  <w:num w:numId="347">
    <w:abstractNumId w:val="354"/>
  </w:num>
  <w:num w:numId="348">
    <w:abstractNumId w:val="102"/>
  </w:num>
  <w:num w:numId="349">
    <w:abstractNumId w:val="260"/>
  </w:num>
  <w:num w:numId="350">
    <w:abstractNumId w:val="224"/>
  </w:num>
  <w:num w:numId="351">
    <w:abstractNumId w:val="4"/>
  </w:num>
  <w:num w:numId="352">
    <w:abstractNumId w:val="249"/>
  </w:num>
  <w:num w:numId="353">
    <w:abstractNumId w:val="76"/>
  </w:num>
  <w:num w:numId="354">
    <w:abstractNumId w:val="115"/>
  </w:num>
  <w:num w:numId="355">
    <w:abstractNumId w:val="180"/>
  </w:num>
  <w:num w:numId="356">
    <w:abstractNumId w:val="217"/>
  </w:num>
  <w:num w:numId="357">
    <w:abstractNumId w:val="130"/>
  </w:num>
  <w:num w:numId="358">
    <w:abstractNumId w:val="358"/>
  </w:num>
  <w:num w:numId="359">
    <w:abstractNumId w:val="196"/>
  </w:num>
  <w:num w:numId="360">
    <w:abstractNumId w:val="342"/>
  </w:num>
  <w:num w:numId="361">
    <w:abstractNumId w:val="273"/>
  </w:num>
  <w:num w:numId="362">
    <w:abstractNumId w:val="93"/>
  </w:num>
  <w:num w:numId="363">
    <w:abstractNumId w:val="357"/>
  </w:num>
  <w:num w:numId="364">
    <w:abstractNumId w:val="175"/>
  </w:num>
  <w:num w:numId="365">
    <w:abstractNumId w:val="216"/>
  </w:num>
  <w:num w:numId="366">
    <w:abstractNumId w:val="293"/>
  </w:num>
  <w:num w:numId="367">
    <w:abstractNumId w:val="156"/>
  </w:num>
  <w:num w:numId="368">
    <w:abstractNumId w:val="124"/>
  </w:num>
  <w:num w:numId="369">
    <w:abstractNumId w:val="188"/>
  </w:num>
  <w:num w:numId="370">
    <w:abstractNumId w:val="39"/>
  </w:num>
  <w:num w:numId="371">
    <w:abstractNumId w:val="258"/>
  </w:num>
  <w:num w:numId="372">
    <w:abstractNumId w:val="206"/>
  </w:num>
  <w:num w:numId="373">
    <w:abstractNumId w:val="155"/>
  </w:num>
  <w:num w:numId="374">
    <w:abstractNumId w:val="36"/>
  </w:num>
  <w:num w:numId="375">
    <w:abstractNumId w:val="154"/>
  </w:num>
  <w:num w:numId="376">
    <w:abstractNumId w:val="31"/>
  </w:num>
  <w:num w:numId="377">
    <w:abstractNumId w:val="0"/>
  </w:num>
  <w:num w:numId="378">
    <w:abstractNumId w:val="88"/>
  </w:num>
  <w:numIdMacAtCleanup w:val="3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3NDAxMzc3NTOyNLZU0lEKTi0uzszPAykwrAUAb8FsuSwAAAA="/>
  </w:docVars>
  <w:rsids>
    <w:rsidRoot w:val="00600B06"/>
    <w:rsid w:val="00000091"/>
    <w:rsid w:val="000006BE"/>
    <w:rsid w:val="00000F80"/>
    <w:rsid w:val="00004519"/>
    <w:rsid w:val="000048C2"/>
    <w:rsid w:val="000056FC"/>
    <w:rsid w:val="00006641"/>
    <w:rsid w:val="00007156"/>
    <w:rsid w:val="0000783B"/>
    <w:rsid w:val="00007E34"/>
    <w:rsid w:val="00010C50"/>
    <w:rsid w:val="000111AD"/>
    <w:rsid w:val="00011817"/>
    <w:rsid w:val="00011E29"/>
    <w:rsid w:val="0001371F"/>
    <w:rsid w:val="000138AF"/>
    <w:rsid w:val="00013A61"/>
    <w:rsid w:val="00014106"/>
    <w:rsid w:val="00014AD6"/>
    <w:rsid w:val="00016604"/>
    <w:rsid w:val="00017B97"/>
    <w:rsid w:val="00020DFC"/>
    <w:rsid w:val="0002160E"/>
    <w:rsid w:val="00021CC5"/>
    <w:rsid w:val="00022218"/>
    <w:rsid w:val="00022F82"/>
    <w:rsid w:val="0002357A"/>
    <w:rsid w:val="00025415"/>
    <w:rsid w:val="000258F3"/>
    <w:rsid w:val="00025E4A"/>
    <w:rsid w:val="000270DC"/>
    <w:rsid w:val="000272AC"/>
    <w:rsid w:val="00027595"/>
    <w:rsid w:val="000305DB"/>
    <w:rsid w:val="00030B64"/>
    <w:rsid w:val="000316E2"/>
    <w:rsid w:val="00031835"/>
    <w:rsid w:val="00031A3A"/>
    <w:rsid w:val="00031D6E"/>
    <w:rsid w:val="00032A0B"/>
    <w:rsid w:val="0003670C"/>
    <w:rsid w:val="00036C20"/>
    <w:rsid w:val="0003715C"/>
    <w:rsid w:val="00040296"/>
    <w:rsid w:val="0004048D"/>
    <w:rsid w:val="0004125A"/>
    <w:rsid w:val="000412C2"/>
    <w:rsid w:val="000425D9"/>
    <w:rsid w:val="000448B7"/>
    <w:rsid w:val="000452D1"/>
    <w:rsid w:val="000469CA"/>
    <w:rsid w:val="00047464"/>
    <w:rsid w:val="0005104E"/>
    <w:rsid w:val="000517B9"/>
    <w:rsid w:val="00051C2E"/>
    <w:rsid w:val="00051DBF"/>
    <w:rsid w:val="000527D0"/>
    <w:rsid w:val="00052DF2"/>
    <w:rsid w:val="00053284"/>
    <w:rsid w:val="00054811"/>
    <w:rsid w:val="00054A8B"/>
    <w:rsid w:val="00060557"/>
    <w:rsid w:val="00060DE3"/>
    <w:rsid w:val="00061103"/>
    <w:rsid w:val="00062033"/>
    <w:rsid w:val="0006322A"/>
    <w:rsid w:val="00063EA6"/>
    <w:rsid w:val="000645CC"/>
    <w:rsid w:val="00065472"/>
    <w:rsid w:val="000655C0"/>
    <w:rsid w:val="00066030"/>
    <w:rsid w:val="00066F8E"/>
    <w:rsid w:val="00067D75"/>
    <w:rsid w:val="00070F58"/>
    <w:rsid w:val="000712A1"/>
    <w:rsid w:val="000720C7"/>
    <w:rsid w:val="0007559A"/>
    <w:rsid w:val="00076597"/>
    <w:rsid w:val="00076B98"/>
    <w:rsid w:val="00080364"/>
    <w:rsid w:val="00081363"/>
    <w:rsid w:val="000833FE"/>
    <w:rsid w:val="00084B69"/>
    <w:rsid w:val="00090109"/>
    <w:rsid w:val="000903F9"/>
    <w:rsid w:val="00090948"/>
    <w:rsid w:val="00091105"/>
    <w:rsid w:val="0009281F"/>
    <w:rsid w:val="00092A8D"/>
    <w:rsid w:val="00093CEF"/>
    <w:rsid w:val="00094250"/>
    <w:rsid w:val="000945B8"/>
    <w:rsid w:val="00094A8F"/>
    <w:rsid w:val="00095E7F"/>
    <w:rsid w:val="000972EB"/>
    <w:rsid w:val="000A08AC"/>
    <w:rsid w:val="000A3167"/>
    <w:rsid w:val="000A38C5"/>
    <w:rsid w:val="000A4726"/>
    <w:rsid w:val="000A6700"/>
    <w:rsid w:val="000B074B"/>
    <w:rsid w:val="000B092A"/>
    <w:rsid w:val="000B0FD4"/>
    <w:rsid w:val="000B3217"/>
    <w:rsid w:val="000B4274"/>
    <w:rsid w:val="000B4D28"/>
    <w:rsid w:val="000B6F0D"/>
    <w:rsid w:val="000B75F3"/>
    <w:rsid w:val="000B7744"/>
    <w:rsid w:val="000B7D0F"/>
    <w:rsid w:val="000C0EE7"/>
    <w:rsid w:val="000C1BE1"/>
    <w:rsid w:val="000C218C"/>
    <w:rsid w:val="000C3433"/>
    <w:rsid w:val="000C3835"/>
    <w:rsid w:val="000C42C9"/>
    <w:rsid w:val="000C552E"/>
    <w:rsid w:val="000C5BCE"/>
    <w:rsid w:val="000C62D8"/>
    <w:rsid w:val="000C7589"/>
    <w:rsid w:val="000C778A"/>
    <w:rsid w:val="000C794E"/>
    <w:rsid w:val="000C7D55"/>
    <w:rsid w:val="000D03D7"/>
    <w:rsid w:val="000D1324"/>
    <w:rsid w:val="000D1764"/>
    <w:rsid w:val="000D2A74"/>
    <w:rsid w:val="000D3070"/>
    <w:rsid w:val="000D42CD"/>
    <w:rsid w:val="000D4396"/>
    <w:rsid w:val="000D6013"/>
    <w:rsid w:val="000D641B"/>
    <w:rsid w:val="000D6619"/>
    <w:rsid w:val="000E0492"/>
    <w:rsid w:val="000E2B0E"/>
    <w:rsid w:val="000E2E74"/>
    <w:rsid w:val="000E31FD"/>
    <w:rsid w:val="000E4A79"/>
    <w:rsid w:val="000E5792"/>
    <w:rsid w:val="000E6D0E"/>
    <w:rsid w:val="000F1518"/>
    <w:rsid w:val="000F15BC"/>
    <w:rsid w:val="000F1F9A"/>
    <w:rsid w:val="000F29A3"/>
    <w:rsid w:val="000F3E1E"/>
    <w:rsid w:val="000F496D"/>
    <w:rsid w:val="000F7431"/>
    <w:rsid w:val="000F7ED9"/>
    <w:rsid w:val="000F7EF8"/>
    <w:rsid w:val="00102A5F"/>
    <w:rsid w:val="00103933"/>
    <w:rsid w:val="00103CDB"/>
    <w:rsid w:val="00104A0A"/>
    <w:rsid w:val="00104F28"/>
    <w:rsid w:val="00106CDC"/>
    <w:rsid w:val="001072A2"/>
    <w:rsid w:val="001077AD"/>
    <w:rsid w:val="00110B7C"/>
    <w:rsid w:val="00112104"/>
    <w:rsid w:val="00112ADE"/>
    <w:rsid w:val="001134AB"/>
    <w:rsid w:val="00114030"/>
    <w:rsid w:val="00114118"/>
    <w:rsid w:val="001159F0"/>
    <w:rsid w:val="00115E3E"/>
    <w:rsid w:val="00116FB4"/>
    <w:rsid w:val="001201B7"/>
    <w:rsid w:val="00121D6A"/>
    <w:rsid w:val="0012285C"/>
    <w:rsid w:val="00122BA8"/>
    <w:rsid w:val="00122EFA"/>
    <w:rsid w:val="00123233"/>
    <w:rsid w:val="00123337"/>
    <w:rsid w:val="001239E2"/>
    <w:rsid w:val="00123C22"/>
    <w:rsid w:val="001251E4"/>
    <w:rsid w:val="00125870"/>
    <w:rsid w:val="00125884"/>
    <w:rsid w:val="00125AC8"/>
    <w:rsid w:val="00125C8B"/>
    <w:rsid w:val="00126DB6"/>
    <w:rsid w:val="001274A9"/>
    <w:rsid w:val="001322CD"/>
    <w:rsid w:val="00132F82"/>
    <w:rsid w:val="00133AA6"/>
    <w:rsid w:val="0013438B"/>
    <w:rsid w:val="00134636"/>
    <w:rsid w:val="00134CB3"/>
    <w:rsid w:val="001410B4"/>
    <w:rsid w:val="001410B6"/>
    <w:rsid w:val="001417BA"/>
    <w:rsid w:val="00141E3F"/>
    <w:rsid w:val="00142B9A"/>
    <w:rsid w:val="00144D0E"/>
    <w:rsid w:val="00145446"/>
    <w:rsid w:val="00145CA4"/>
    <w:rsid w:val="00147B19"/>
    <w:rsid w:val="0015228F"/>
    <w:rsid w:val="00153998"/>
    <w:rsid w:val="0015464A"/>
    <w:rsid w:val="0015486D"/>
    <w:rsid w:val="00155653"/>
    <w:rsid w:val="00156874"/>
    <w:rsid w:val="00156E8A"/>
    <w:rsid w:val="001575CD"/>
    <w:rsid w:val="001577D5"/>
    <w:rsid w:val="00160C35"/>
    <w:rsid w:val="0016236D"/>
    <w:rsid w:val="00162C01"/>
    <w:rsid w:val="0016449B"/>
    <w:rsid w:val="00164DE7"/>
    <w:rsid w:val="00166AC1"/>
    <w:rsid w:val="00166C45"/>
    <w:rsid w:val="0017082B"/>
    <w:rsid w:val="00174DA4"/>
    <w:rsid w:val="00175218"/>
    <w:rsid w:val="001752C4"/>
    <w:rsid w:val="00175333"/>
    <w:rsid w:val="00175F0D"/>
    <w:rsid w:val="001807DE"/>
    <w:rsid w:val="00182CB8"/>
    <w:rsid w:val="00182E73"/>
    <w:rsid w:val="00183284"/>
    <w:rsid w:val="0018338A"/>
    <w:rsid w:val="00183430"/>
    <w:rsid w:val="00183AA6"/>
    <w:rsid w:val="00184152"/>
    <w:rsid w:val="00184E05"/>
    <w:rsid w:val="00185348"/>
    <w:rsid w:val="00185EC0"/>
    <w:rsid w:val="001864DA"/>
    <w:rsid w:val="00186685"/>
    <w:rsid w:val="00187BFA"/>
    <w:rsid w:val="00190665"/>
    <w:rsid w:val="0019204F"/>
    <w:rsid w:val="00192F25"/>
    <w:rsid w:val="0019376A"/>
    <w:rsid w:val="001937ED"/>
    <w:rsid w:val="00195C42"/>
    <w:rsid w:val="00197A8C"/>
    <w:rsid w:val="001A0687"/>
    <w:rsid w:val="001A1F44"/>
    <w:rsid w:val="001A2D82"/>
    <w:rsid w:val="001A574F"/>
    <w:rsid w:val="001A7049"/>
    <w:rsid w:val="001B19F7"/>
    <w:rsid w:val="001B359E"/>
    <w:rsid w:val="001B413F"/>
    <w:rsid w:val="001B5281"/>
    <w:rsid w:val="001B56EB"/>
    <w:rsid w:val="001B57D7"/>
    <w:rsid w:val="001B669B"/>
    <w:rsid w:val="001B6A18"/>
    <w:rsid w:val="001B6AF7"/>
    <w:rsid w:val="001B6BE6"/>
    <w:rsid w:val="001B7234"/>
    <w:rsid w:val="001B7FA4"/>
    <w:rsid w:val="001C0ABE"/>
    <w:rsid w:val="001C1BA4"/>
    <w:rsid w:val="001C31B9"/>
    <w:rsid w:val="001C52FF"/>
    <w:rsid w:val="001C6531"/>
    <w:rsid w:val="001C69BC"/>
    <w:rsid w:val="001C770C"/>
    <w:rsid w:val="001D0064"/>
    <w:rsid w:val="001D1BA1"/>
    <w:rsid w:val="001D1FE2"/>
    <w:rsid w:val="001D350C"/>
    <w:rsid w:val="001D5703"/>
    <w:rsid w:val="001D5CCA"/>
    <w:rsid w:val="001D64E5"/>
    <w:rsid w:val="001D6643"/>
    <w:rsid w:val="001D6EB2"/>
    <w:rsid w:val="001D7FA9"/>
    <w:rsid w:val="001E0EBB"/>
    <w:rsid w:val="001E1CD5"/>
    <w:rsid w:val="001E3655"/>
    <w:rsid w:val="001E4630"/>
    <w:rsid w:val="001E5051"/>
    <w:rsid w:val="001E7B12"/>
    <w:rsid w:val="001F06D7"/>
    <w:rsid w:val="001F2350"/>
    <w:rsid w:val="001F23AB"/>
    <w:rsid w:val="001F28F4"/>
    <w:rsid w:val="001F2D00"/>
    <w:rsid w:val="001F32DD"/>
    <w:rsid w:val="001F3333"/>
    <w:rsid w:val="001F3A12"/>
    <w:rsid w:val="001F5C34"/>
    <w:rsid w:val="002009DE"/>
    <w:rsid w:val="00200C33"/>
    <w:rsid w:val="00201B97"/>
    <w:rsid w:val="002034DC"/>
    <w:rsid w:val="0020355C"/>
    <w:rsid w:val="002038A8"/>
    <w:rsid w:val="002065ED"/>
    <w:rsid w:val="00206A7D"/>
    <w:rsid w:val="00206CF8"/>
    <w:rsid w:val="00210DA7"/>
    <w:rsid w:val="002110E4"/>
    <w:rsid w:val="002113A1"/>
    <w:rsid w:val="00214FDA"/>
    <w:rsid w:val="00217306"/>
    <w:rsid w:val="00217A7C"/>
    <w:rsid w:val="00221074"/>
    <w:rsid w:val="00221466"/>
    <w:rsid w:val="00221E28"/>
    <w:rsid w:val="002226A7"/>
    <w:rsid w:val="00223EBA"/>
    <w:rsid w:val="0022501A"/>
    <w:rsid w:val="0022656C"/>
    <w:rsid w:val="002310A4"/>
    <w:rsid w:val="00231709"/>
    <w:rsid w:val="00232067"/>
    <w:rsid w:val="002322AD"/>
    <w:rsid w:val="00232EAF"/>
    <w:rsid w:val="00233524"/>
    <w:rsid w:val="002340B9"/>
    <w:rsid w:val="00234B1D"/>
    <w:rsid w:val="00234FBD"/>
    <w:rsid w:val="0023524D"/>
    <w:rsid w:val="00241624"/>
    <w:rsid w:val="0024179A"/>
    <w:rsid w:val="00242740"/>
    <w:rsid w:val="002429D9"/>
    <w:rsid w:val="00242AF3"/>
    <w:rsid w:val="00242CA5"/>
    <w:rsid w:val="00242DBF"/>
    <w:rsid w:val="002433B2"/>
    <w:rsid w:val="002447DF"/>
    <w:rsid w:val="002460FD"/>
    <w:rsid w:val="00246EC6"/>
    <w:rsid w:val="00250342"/>
    <w:rsid w:val="00250557"/>
    <w:rsid w:val="002530BF"/>
    <w:rsid w:val="00253133"/>
    <w:rsid w:val="00253B0B"/>
    <w:rsid w:val="00254704"/>
    <w:rsid w:val="002549ED"/>
    <w:rsid w:val="00254F13"/>
    <w:rsid w:val="002560AA"/>
    <w:rsid w:val="002571E0"/>
    <w:rsid w:val="00262FAC"/>
    <w:rsid w:val="002635C6"/>
    <w:rsid w:val="002641AA"/>
    <w:rsid w:val="0026473B"/>
    <w:rsid w:val="00264B6F"/>
    <w:rsid w:val="002657BC"/>
    <w:rsid w:val="00265CCC"/>
    <w:rsid w:val="0026769F"/>
    <w:rsid w:val="00270142"/>
    <w:rsid w:val="002708EE"/>
    <w:rsid w:val="00270EE5"/>
    <w:rsid w:val="00270FCB"/>
    <w:rsid w:val="00271BAA"/>
    <w:rsid w:val="00272CED"/>
    <w:rsid w:val="00273E84"/>
    <w:rsid w:val="00275B41"/>
    <w:rsid w:val="00276013"/>
    <w:rsid w:val="00280FB4"/>
    <w:rsid w:val="00281639"/>
    <w:rsid w:val="00281FBB"/>
    <w:rsid w:val="00282FD5"/>
    <w:rsid w:val="00283B9B"/>
    <w:rsid w:val="00284323"/>
    <w:rsid w:val="00284691"/>
    <w:rsid w:val="002851BC"/>
    <w:rsid w:val="00286D76"/>
    <w:rsid w:val="00287339"/>
    <w:rsid w:val="00291179"/>
    <w:rsid w:val="002912B9"/>
    <w:rsid w:val="002918FB"/>
    <w:rsid w:val="00291BB9"/>
    <w:rsid w:val="00291D41"/>
    <w:rsid w:val="002965F4"/>
    <w:rsid w:val="00296D1E"/>
    <w:rsid w:val="00297597"/>
    <w:rsid w:val="00297BCE"/>
    <w:rsid w:val="00297D61"/>
    <w:rsid w:val="00297FA9"/>
    <w:rsid w:val="002A0103"/>
    <w:rsid w:val="002A1C62"/>
    <w:rsid w:val="002A23E5"/>
    <w:rsid w:val="002A25E5"/>
    <w:rsid w:val="002A2847"/>
    <w:rsid w:val="002A3337"/>
    <w:rsid w:val="002A4F21"/>
    <w:rsid w:val="002A7288"/>
    <w:rsid w:val="002B05AA"/>
    <w:rsid w:val="002B1F5F"/>
    <w:rsid w:val="002B381E"/>
    <w:rsid w:val="002B3C02"/>
    <w:rsid w:val="002B4847"/>
    <w:rsid w:val="002B5FCC"/>
    <w:rsid w:val="002B68A5"/>
    <w:rsid w:val="002B6DF8"/>
    <w:rsid w:val="002B78B4"/>
    <w:rsid w:val="002C0E6B"/>
    <w:rsid w:val="002C1F34"/>
    <w:rsid w:val="002C2B28"/>
    <w:rsid w:val="002C2B37"/>
    <w:rsid w:val="002C3697"/>
    <w:rsid w:val="002C5050"/>
    <w:rsid w:val="002D02F1"/>
    <w:rsid w:val="002D08F5"/>
    <w:rsid w:val="002D1D7E"/>
    <w:rsid w:val="002D1F6B"/>
    <w:rsid w:val="002D24F6"/>
    <w:rsid w:val="002D2A5C"/>
    <w:rsid w:val="002D3590"/>
    <w:rsid w:val="002D4FCC"/>
    <w:rsid w:val="002E05A8"/>
    <w:rsid w:val="002E08A2"/>
    <w:rsid w:val="002E1803"/>
    <w:rsid w:val="002E196C"/>
    <w:rsid w:val="002E19DF"/>
    <w:rsid w:val="002E1F43"/>
    <w:rsid w:val="002E24C2"/>
    <w:rsid w:val="002E3CC8"/>
    <w:rsid w:val="002E410F"/>
    <w:rsid w:val="002E5812"/>
    <w:rsid w:val="002E5F15"/>
    <w:rsid w:val="002E63B1"/>
    <w:rsid w:val="002E646B"/>
    <w:rsid w:val="002E7604"/>
    <w:rsid w:val="002E7B21"/>
    <w:rsid w:val="002F1D49"/>
    <w:rsid w:val="002F3FC4"/>
    <w:rsid w:val="002F4646"/>
    <w:rsid w:val="002F4C7A"/>
    <w:rsid w:val="002F5185"/>
    <w:rsid w:val="002F6362"/>
    <w:rsid w:val="002F7142"/>
    <w:rsid w:val="002F74D9"/>
    <w:rsid w:val="002F777B"/>
    <w:rsid w:val="00300149"/>
    <w:rsid w:val="00300A82"/>
    <w:rsid w:val="0030163E"/>
    <w:rsid w:val="00302F73"/>
    <w:rsid w:val="0030412F"/>
    <w:rsid w:val="00304AF4"/>
    <w:rsid w:val="00305200"/>
    <w:rsid w:val="0030531B"/>
    <w:rsid w:val="0030642F"/>
    <w:rsid w:val="00306E5A"/>
    <w:rsid w:val="00307EE8"/>
    <w:rsid w:val="00310C4B"/>
    <w:rsid w:val="00311031"/>
    <w:rsid w:val="003115F5"/>
    <w:rsid w:val="00311BA3"/>
    <w:rsid w:val="00312094"/>
    <w:rsid w:val="0031417B"/>
    <w:rsid w:val="00314500"/>
    <w:rsid w:val="00315871"/>
    <w:rsid w:val="0031616F"/>
    <w:rsid w:val="003171BB"/>
    <w:rsid w:val="0031754A"/>
    <w:rsid w:val="00320F21"/>
    <w:rsid w:val="00321484"/>
    <w:rsid w:val="00321B15"/>
    <w:rsid w:val="00321FFF"/>
    <w:rsid w:val="00322667"/>
    <w:rsid w:val="00323148"/>
    <w:rsid w:val="00323714"/>
    <w:rsid w:val="00325469"/>
    <w:rsid w:val="00327477"/>
    <w:rsid w:val="00327915"/>
    <w:rsid w:val="003315FF"/>
    <w:rsid w:val="00331D2C"/>
    <w:rsid w:val="00333BFA"/>
    <w:rsid w:val="003343A7"/>
    <w:rsid w:val="00334A8E"/>
    <w:rsid w:val="00334E0C"/>
    <w:rsid w:val="00336358"/>
    <w:rsid w:val="003373BF"/>
    <w:rsid w:val="00341783"/>
    <w:rsid w:val="00344793"/>
    <w:rsid w:val="003447BB"/>
    <w:rsid w:val="00345532"/>
    <w:rsid w:val="0034660E"/>
    <w:rsid w:val="003478D7"/>
    <w:rsid w:val="00350452"/>
    <w:rsid w:val="00351968"/>
    <w:rsid w:val="00351ADD"/>
    <w:rsid w:val="00352B43"/>
    <w:rsid w:val="00352D40"/>
    <w:rsid w:val="00352E6E"/>
    <w:rsid w:val="003535E2"/>
    <w:rsid w:val="0035576B"/>
    <w:rsid w:val="0035719E"/>
    <w:rsid w:val="0035740C"/>
    <w:rsid w:val="00357697"/>
    <w:rsid w:val="003579FE"/>
    <w:rsid w:val="00357F7F"/>
    <w:rsid w:val="003607B3"/>
    <w:rsid w:val="003612AE"/>
    <w:rsid w:val="00361810"/>
    <w:rsid w:val="00361D9B"/>
    <w:rsid w:val="003629FA"/>
    <w:rsid w:val="00366E2B"/>
    <w:rsid w:val="00367060"/>
    <w:rsid w:val="00367A7A"/>
    <w:rsid w:val="00370539"/>
    <w:rsid w:val="003713FA"/>
    <w:rsid w:val="00372781"/>
    <w:rsid w:val="00372E17"/>
    <w:rsid w:val="00373E72"/>
    <w:rsid w:val="00374B23"/>
    <w:rsid w:val="00375286"/>
    <w:rsid w:val="003760F2"/>
    <w:rsid w:val="00376C8D"/>
    <w:rsid w:val="00376E50"/>
    <w:rsid w:val="0037734B"/>
    <w:rsid w:val="003776D2"/>
    <w:rsid w:val="00380133"/>
    <w:rsid w:val="00381A8F"/>
    <w:rsid w:val="00383166"/>
    <w:rsid w:val="00383668"/>
    <w:rsid w:val="00384214"/>
    <w:rsid w:val="00385149"/>
    <w:rsid w:val="003854AA"/>
    <w:rsid w:val="00385BBA"/>
    <w:rsid w:val="00385BC2"/>
    <w:rsid w:val="00385D68"/>
    <w:rsid w:val="00390373"/>
    <w:rsid w:val="00393316"/>
    <w:rsid w:val="00393329"/>
    <w:rsid w:val="00393558"/>
    <w:rsid w:val="0039494A"/>
    <w:rsid w:val="00395617"/>
    <w:rsid w:val="00395894"/>
    <w:rsid w:val="003966B1"/>
    <w:rsid w:val="00396F63"/>
    <w:rsid w:val="003973FF"/>
    <w:rsid w:val="003A057D"/>
    <w:rsid w:val="003A198B"/>
    <w:rsid w:val="003A2BDD"/>
    <w:rsid w:val="003A3003"/>
    <w:rsid w:val="003A3158"/>
    <w:rsid w:val="003A35CA"/>
    <w:rsid w:val="003A4C66"/>
    <w:rsid w:val="003A5A5F"/>
    <w:rsid w:val="003A6C5C"/>
    <w:rsid w:val="003A6C9B"/>
    <w:rsid w:val="003A76CF"/>
    <w:rsid w:val="003A7ED7"/>
    <w:rsid w:val="003A7EF8"/>
    <w:rsid w:val="003A7FB6"/>
    <w:rsid w:val="003B0269"/>
    <w:rsid w:val="003B05FF"/>
    <w:rsid w:val="003B0DB7"/>
    <w:rsid w:val="003B1DAE"/>
    <w:rsid w:val="003B1F21"/>
    <w:rsid w:val="003B2039"/>
    <w:rsid w:val="003B3CB5"/>
    <w:rsid w:val="003B48C9"/>
    <w:rsid w:val="003B4E29"/>
    <w:rsid w:val="003B6877"/>
    <w:rsid w:val="003B77CF"/>
    <w:rsid w:val="003C003D"/>
    <w:rsid w:val="003C2477"/>
    <w:rsid w:val="003C275D"/>
    <w:rsid w:val="003C4164"/>
    <w:rsid w:val="003C4542"/>
    <w:rsid w:val="003C759B"/>
    <w:rsid w:val="003C764C"/>
    <w:rsid w:val="003D0890"/>
    <w:rsid w:val="003D1925"/>
    <w:rsid w:val="003D1F40"/>
    <w:rsid w:val="003D2225"/>
    <w:rsid w:val="003D3320"/>
    <w:rsid w:val="003D4B9D"/>
    <w:rsid w:val="003D6348"/>
    <w:rsid w:val="003D6C1F"/>
    <w:rsid w:val="003E1F58"/>
    <w:rsid w:val="003E21AC"/>
    <w:rsid w:val="003E237C"/>
    <w:rsid w:val="003E26CB"/>
    <w:rsid w:val="003E26CC"/>
    <w:rsid w:val="003E354D"/>
    <w:rsid w:val="003E39E4"/>
    <w:rsid w:val="003E5CB8"/>
    <w:rsid w:val="003E61AD"/>
    <w:rsid w:val="003F0271"/>
    <w:rsid w:val="003F040B"/>
    <w:rsid w:val="003F0535"/>
    <w:rsid w:val="003F1E49"/>
    <w:rsid w:val="003F24F0"/>
    <w:rsid w:val="003F4279"/>
    <w:rsid w:val="003F5DB1"/>
    <w:rsid w:val="003F602E"/>
    <w:rsid w:val="003F7BD1"/>
    <w:rsid w:val="00400CBC"/>
    <w:rsid w:val="004019BD"/>
    <w:rsid w:val="00402214"/>
    <w:rsid w:val="00403D14"/>
    <w:rsid w:val="00404A26"/>
    <w:rsid w:val="0040530C"/>
    <w:rsid w:val="0040570C"/>
    <w:rsid w:val="00405A13"/>
    <w:rsid w:val="00406019"/>
    <w:rsid w:val="00406737"/>
    <w:rsid w:val="00406D52"/>
    <w:rsid w:val="00410E8B"/>
    <w:rsid w:val="004116E1"/>
    <w:rsid w:val="00413633"/>
    <w:rsid w:val="00414D8D"/>
    <w:rsid w:val="00415607"/>
    <w:rsid w:val="00415618"/>
    <w:rsid w:val="00416A0B"/>
    <w:rsid w:val="00417F44"/>
    <w:rsid w:val="00417FD7"/>
    <w:rsid w:val="00420329"/>
    <w:rsid w:val="0042139E"/>
    <w:rsid w:val="004217A5"/>
    <w:rsid w:val="00422054"/>
    <w:rsid w:val="00422891"/>
    <w:rsid w:val="0042291A"/>
    <w:rsid w:val="00422F7E"/>
    <w:rsid w:val="0042515A"/>
    <w:rsid w:val="004256AE"/>
    <w:rsid w:val="00425822"/>
    <w:rsid w:val="0042598D"/>
    <w:rsid w:val="00426FB9"/>
    <w:rsid w:val="0042701A"/>
    <w:rsid w:val="00427CE5"/>
    <w:rsid w:val="00430A52"/>
    <w:rsid w:val="00430F86"/>
    <w:rsid w:val="004312B6"/>
    <w:rsid w:val="0043322E"/>
    <w:rsid w:val="00433C2A"/>
    <w:rsid w:val="00434E02"/>
    <w:rsid w:val="00434E21"/>
    <w:rsid w:val="00435A3B"/>
    <w:rsid w:val="00435ECA"/>
    <w:rsid w:val="004365CC"/>
    <w:rsid w:val="004370A2"/>
    <w:rsid w:val="00437398"/>
    <w:rsid w:val="00441077"/>
    <w:rsid w:val="00441D5B"/>
    <w:rsid w:val="0044341D"/>
    <w:rsid w:val="0044360C"/>
    <w:rsid w:val="00444B58"/>
    <w:rsid w:val="004459B0"/>
    <w:rsid w:val="00446276"/>
    <w:rsid w:val="00446656"/>
    <w:rsid w:val="0045043F"/>
    <w:rsid w:val="00450730"/>
    <w:rsid w:val="004509FC"/>
    <w:rsid w:val="00450E72"/>
    <w:rsid w:val="004518E9"/>
    <w:rsid w:val="00452D40"/>
    <w:rsid w:val="004531A6"/>
    <w:rsid w:val="0045363F"/>
    <w:rsid w:val="004538F0"/>
    <w:rsid w:val="00455880"/>
    <w:rsid w:val="00457017"/>
    <w:rsid w:val="00457430"/>
    <w:rsid w:val="004575D2"/>
    <w:rsid w:val="00457911"/>
    <w:rsid w:val="00461EA0"/>
    <w:rsid w:val="00462AE5"/>
    <w:rsid w:val="0046345F"/>
    <w:rsid w:val="00464393"/>
    <w:rsid w:val="00465159"/>
    <w:rsid w:val="00465FF0"/>
    <w:rsid w:val="004661B3"/>
    <w:rsid w:val="00466D5F"/>
    <w:rsid w:val="00467449"/>
    <w:rsid w:val="00467DA5"/>
    <w:rsid w:val="004713CB"/>
    <w:rsid w:val="0047288A"/>
    <w:rsid w:val="004729A5"/>
    <w:rsid w:val="00473BC6"/>
    <w:rsid w:val="00473D84"/>
    <w:rsid w:val="004778E0"/>
    <w:rsid w:val="00477CB1"/>
    <w:rsid w:val="00481F1A"/>
    <w:rsid w:val="004823FE"/>
    <w:rsid w:val="004834BE"/>
    <w:rsid w:val="004845A3"/>
    <w:rsid w:val="004856F6"/>
    <w:rsid w:val="00485D22"/>
    <w:rsid w:val="00485DD3"/>
    <w:rsid w:val="00486011"/>
    <w:rsid w:val="004861F8"/>
    <w:rsid w:val="004867AB"/>
    <w:rsid w:val="00491147"/>
    <w:rsid w:val="004916D2"/>
    <w:rsid w:val="00494494"/>
    <w:rsid w:val="004945FE"/>
    <w:rsid w:val="004957C2"/>
    <w:rsid w:val="004972C0"/>
    <w:rsid w:val="004A1BBB"/>
    <w:rsid w:val="004A440A"/>
    <w:rsid w:val="004A4A9E"/>
    <w:rsid w:val="004A4FD6"/>
    <w:rsid w:val="004A727D"/>
    <w:rsid w:val="004A7786"/>
    <w:rsid w:val="004B0B45"/>
    <w:rsid w:val="004B0C59"/>
    <w:rsid w:val="004B2EE2"/>
    <w:rsid w:val="004B42F0"/>
    <w:rsid w:val="004B44CD"/>
    <w:rsid w:val="004B4872"/>
    <w:rsid w:val="004B62D5"/>
    <w:rsid w:val="004B6451"/>
    <w:rsid w:val="004C0937"/>
    <w:rsid w:val="004C176B"/>
    <w:rsid w:val="004C3879"/>
    <w:rsid w:val="004C49C4"/>
    <w:rsid w:val="004C4FA4"/>
    <w:rsid w:val="004C50AA"/>
    <w:rsid w:val="004C6649"/>
    <w:rsid w:val="004C678E"/>
    <w:rsid w:val="004D0608"/>
    <w:rsid w:val="004D12C1"/>
    <w:rsid w:val="004D3204"/>
    <w:rsid w:val="004D6803"/>
    <w:rsid w:val="004D682F"/>
    <w:rsid w:val="004D7558"/>
    <w:rsid w:val="004D7A4A"/>
    <w:rsid w:val="004E1B74"/>
    <w:rsid w:val="004E3B0E"/>
    <w:rsid w:val="004E416C"/>
    <w:rsid w:val="004E4709"/>
    <w:rsid w:val="004E7992"/>
    <w:rsid w:val="004E7E19"/>
    <w:rsid w:val="004F01D4"/>
    <w:rsid w:val="004F32F3"/>
    <w:rsid w:val="004F3CFE"/>
    <w:rsid w:val="004F4014"/>
    <w:rsid w:val="004F4B07"/>
    <w:rsid w:val="004F500E"/>
    <w:rsid w:val="004F66B0"/>
    <w:rsid w:val="004F6C50"/>
    <w:rsid w:val="004F7274"/>
    <w:rsid w:val="004F7315"/>
    <w:rsid w:val="004F73B9"/>
    <w:rsid w:val="004F79D0"/>
    <w:rsid w:val="00501A6A"/>
    <w:rsid w:val="00501B63"/>
    <w:rsid w:val="005027F8"/>
    <w:rsid w:val="00504186"/>
    <w:rsid w:val="00504589"/>
    <w:rsid w:val="00505FBB"/>
    <w:rsid w:val="005070ED"/>
    <w:rsid w:val="00510CDB"/>
    <w:rsid w:val="00510EEF"/>
    <w:rsid w:val="0051131E"/>
    <w:rsid w:val="00511BD8"/>
    <w:rsid w:val="005130C3"/>
    <w:rsid w:val="00513641"/>
    <w:rsid w:val="00515497"/>
    <w:rsid w:val="00520724"/>
    <w:rsid w:val="00522031"/>
    <w:rsid w:val="00522976"/>
    <w:rsid w:val="00522AB1"/>
    <w:rsid w:val="00522CEA"/>
    <w:rsid w:val="00524147"/>
    <w:rsid w:val="005247EB"/>
    <w:rsid w:val="005255E7"/>
    <w:rsid w:val="0052698F"/>
    <w:rsid w:val="00531AC8"/>
    <w:rsid w:val="00532036"/>
    <w:rsid w:val="00532050"/>
    <w:rsid w:val="00532615"/>
    <w:rsid w:val="005331F0"/>
    <w:rsid w:val="00533630"/>
    <w:rsid w:val="005336B7"/>
    <w:rsid w:val="00533961"/>
    <w:rsid w:val="00534552"/>
    <w:rsid w:val="00534A75"/>
    <w:rsid w:val="005352B0"/>
    <w:rsid w:val="00536698"/>
    <w:rsid w:val="00536AD9"/>
    <w:rsid w:val="00537CCF"/>
    <w:rsid w:val="005408D8"/>
    <w:rsid w:val="00541B54"/>
    <w:rsid w:val="005436F6"/>
    <w:rsid w:val="00543E02"/>
    <w:rsid w:val="00543E37"/>
    <w:rsid w:val="005456AD"/>
    <w:rsid w:val="00547713"/>
    <w:rsid w:val="00547B82"/>
    <w:rsid w:val="00547BC4"/>
    <w:rsid w:val="0055016B"/>
    <w:rsid w:val="0055253E"/>
    <w:rsid w:val="00553448"/>
    <w:rsid w:val="005541F8"/>
    <w:rsid w:val="00555218"/>
    <w:rsid w:val="00555368"/>
    <w:rsid w:val="00556496"/>
    <w:rsid w:val="00557E24"/>
    <w:rsid w:val="0056080C"/>
    <w:rsid w:val="00560B78"/>
    <w:rsid w:val="00562EC4"/>
    <w:rsid w:val="005636A9"/>
    <w:rsid w:val="005660B0"/>
    <w:rsid w:val="00570367"/>
    <w:rsid w:val="005706B6"/>
    <w:rsid w:val="00570D6D"/>
    <w:rsid w:val="00571B27"/>
    <w:rsid w:val="00572535"/>
    <w:rsid w:val="0057661C"/>
    <w:rsid w:val="005774B3"/>
    <w:rsid w:val="00577734"/>
    <w:rsid w:val="00580262"/>
    <w:rsid w:val="00582508"/>
    <w:rsid w:val="00582B9E"/>
    <w:rsid w:val="00582C59"/>
    <w:rsid w:val="00584DC3"/>
    <w:rsid w:val="00584DEA"/>
    <w:rsid w:val="00584E47"/>
    <w:rsid w:val="00587CC1"/>
    <w:rsid w:val="00590298"/>
    <w:rsid w:val="00590D4B"/>
    <w:rsid w:val="00590E39"/>
    <w:rsid w:val="00593095"/>
    <w:rsid w:val="00593CF8"/>
    <w:rsid w:val="0059447B"/>
    <w:rsid w:val="0059496D"/>
    <w:rsid w:val="00594C33"/>
    <w:rsid w:val="00595549"/>
    <w:rsid w:val="00595B2A"/>
    <w:rsid w:val="00595BD5"/>
    <w:rsid w:val="00596312"/>
    <w:rsid w:val="005963FA"/>
    <w:rsid w:val="00596568"/>
    <w:rsid w:val="00596594"/>
    <w:rsid w:val="00597F59"/>
    <w:rsid w:val="005A0513"/>
    <w:rsid w:val="005A0897"/>
    <w:rsid w:val="005A0C85"/>
    <w:rsid w:val="005A1101"/>
    <w:rsid w:val="005A133A"/>
    <w:rsid w:val="005A3AC6"/>
    <w:rsid w:val="005A4203"/>
    <w:rsid w:val="005A432A"/>
    <w:rsid w:val="005A4C2F"/>
    <w:rsid w:val="005A59F7"/>
    <w:rsid w:val="005A5C59"/>
    <w:rsid w:val="005A5D2C"/>
    <w:rsid w:val="005A5DCA"/>
    <w:rsid w:val="005A5EBE"/>
    <w:rsid w:val="005A78B7"/>
    <w:rsid w:val="005A7ED5"/>
    <w:rsid w:val="005B02AD"/>
    <w:rsid w:val="005B06E9"/>
    <w:rsid w:val="005B21AF"/>
    <w:rsid w:val="005B29F9"/>
    <w:rsid w:val="005B32CA"/>
    <w:rsid w:val="005B5CA0"/>
    <w:rsid w:val="005B77F9"/>
    <w:rsid w:val="005C0564"/>
    <w:rsid w:val="005C1098"/>
    <w:rsid w:val="005C30A9"/>
    <w:rsid w:val="005C3394"/>
    <w:rsid w:val="005C39D7"/>
    <w:rsid w:val="005C47D9"/>
    <w:rsid w:val="005C47F9"/>
    <w:rsid w:val="005C54BD"/>
    <w:rsid w:val="005C554C"/>
    <w:rsid w:val="005C5603"/>
    <w:rsid w:val="005C7E17"/>
    <w:rsid w:val="005D029B"/>
    <w:rsid w:val="005D06B5"/>
    <w:rsid w:val="005D09DF"/>
    <w:rsid w:val="005D0C4D"/>
    <w:rsid w:val="005D1C63"/>
    <w:rsid w:val="005D2FA8"/>
    <w:rsid w:val="005D30F4"/>
    <w:rsid w:val="005D403F"/>
    <w:rsid w:val="005D4B82"/>
    <w:rsid w:val="005D5B48"/>
    <w:rsid w:val="005D6EBA"/>
    <w:rsid w:val="005D7B49"/>
    <w:rsid w:val="005D7BC1"/>
    <w:rsid w:val="005E0526"/>
    <w:rsid w:val="005E15DF"/>
    <w:rsid w:val="005E16E3"/>
    <w:rsid w:val="005E74E9"/>
    <w:rsid w:val="005F4EC8"/>
    <w:rsid w:val="005F5220"/>
    <w:rsid w:val="005F573A"/>
    <w:rsid w:val="005F5ABA"/>
    <w:rsid w:val="005F669F"/>
    <w:rsid w:val="005F675B"/>
    <w:rsid w:val="005F6F3A"/>
    <w:rsid w:val="005F71CF"/>
    <w:rsid w:val="00600143"/>
    <w:rsid w:val="00600B06"/>
    <w:rsid w:val="00600ED2"/>
    <w:rsid w:val="00601326"/>
    <w:rsid w:val="00602205"/>
    <w:rsid w:val="0060383C"/>
    <w:rsid w:val="0060432E"/>
    <w:rsid w:val="006045BF"/>
    <w:rsid w:val="00604A4A"/>
    <w:rsid w:val="0060521F"/>
    <w:rsid w:val="00605C3E"/>
    <w:rsid w:val="006064C3"/>
    <w:rsid w:val="0060714A"/>
    <w:rsid w:val="00610EB6"/>
    <w:rsid w:val="00611C5C"/>
    <w:rsid w:val="00611D87"/>
    <w:rsid w:val="006124FD"/>
    <w:rsid w:val="006131EC"/>
    <w:rsid w:val="00614027"/>
    <w:rsid w:val="006144E4"/>
    <w:rsid w:val="00614D8B"/>
    <w:rsid w:val="00615CA9"/>
    <w:rsid w:val="006161C5"/>
    <w:rsid w:val="00616DCC"/>
    <w:rsid w:val="00616EAF"/>
    <w:rsid w:val="006171A8"/>
    <w:rsid w:val="00620D40"/>
    <w:rsid w:val="0062176C"/>
    <w:rsid w:val="00622BC1"/>
    <w:rsid w:val="0062324C"/>
    <w:rsid w:val="00625414"/>
    <w:rsid w:val="00625CDD"/>
    <w:rsid w:val="00627406"/>
    <w:rsid w:val="0063147D"/>
    <w:rsid w:val="006319FC"/>
    <w:rsid w:val="0063251A"/>
    <w:rsid w:val="00633406"/>
    <w:rsid w:val="00633DAB"/>
    <w:rsid w:val="006345A0"/>
    <w:rsid w:val="0063517D"/>
    <w:rsid w:val="006351B0"/>
    <w:rsid w:val="0063520C"/>
    <w:rsid w:val="006368C7"/>
    <w:rsid w:val="00636E83"/>
    <w:rsid w:val="00640BE7"/>
    <w:rsid w:val="00641862"/>
    <w:rsid w:val="00642020"/>
    <w:rsid w:val="0064294B"/>
    <w:rsid w:val="00644142"/>
    <w:rsid w:val="00645EA2"/>
    <w:rsid w:val="00646788"/>
    <w:rsid w:val="00646963"/>
    <w:rsid w:val="00646A02"/>
    <w:rsid w:val="00646CFD"/>
    <w:rsid w:val="00647442"/>
    <w:rsid w:val="00647FCB"/>
    <w:rsid w:val="0065017D"/>
    <w:rsid w:val="00650FA5"/>
    <w:rsid w:val="0065239B"/>
    <w:rsid w:val="006523C9"/>
    <w:rsid w:val="00652BB1"/>
    <w:rsid w:val="00652DD4"/>
    <w:rsid w:val="00653094"/>
    <w:rsid w:val="006538A8"/>
    <w:rsid w:val="00654E6E"/>
    <w:rsid w:val="00657A8E"/>
    <w:rsid w:val="0066107B"/>
    <w:rsid w:val="0066208C"/>
    <w:rsid w:val="00662FC1"/>
    <w:rsid w:val="00663407"/>
    <w:rsid w:val="00665089"/>
    <w:rsid w:val="0066516F"/>
    <w:rsid w:val="0066546F"/>
    <w:rsid w:val="0066580D"/>
    <w:rsid w:val="00665E7E"/>
    <w:rsid w:val="00666CF6"/>
    <w:rsid w:val="006675EB"/>
    <w:rsid w:val="00667C02"/>
    <w:rsid w:val="00667C47"/>
    <w:rsid w:val="00667EF5"/>
    <w:rsid w:val="00670CC2"/>
    <w:rsid w:val="00672116"/>
    <w:rsid w:val="006723B7"/>
    <w:rsid w:val="00672470"/>
    <w:rsid w:val="006734AC"/>
    <w:rsid w:val="00673F2A"/>
    <w:rsid w:val="0067415C"/>
    <w:rsid w:val="006761A5"/>
    <w:rsid w:val="0068072E"/>
    <w:rsid w:val="00682474"/>
    <w:rsid w:val="0068386D"/>
    <w:rsid w:val="00683E6B"/>
    <w:rsid w:val="006843CE"/>
    <w:rsid w:val="00685300"/>
    <w:rsid w:val="006902F8"/>
    <w:rsid w:val="0069073B"/>
    <w:rsid w:val="00690769"/>
    <w:rsid w:val="00691769"/>
    <w:rsid w:val="00694D09"/>
    <w:rsid w:val="00695783"/>
    <w:rsid w:val="00696A3A"/>
    <w:rsid w:val="00696D28"/>
    <w:rsid w:val="0069756C"/>
    <w:rsid w:val="00697EBF"/>
    <w:rsid w:val="006A0675"/>
    <w:rsid w:val="006A1155"/>
    <w:rsid w:val="006A1688"/>
    <w:rsid w:val="006A2B71"/>
    <w:rsid w:val="006A3584"/>
    <w:rsid w:val="006A4A67"/>
    <w:rsid w:val="006A51D5"/>
    <w:rsid w:val="006A5C56"/>
    <w:rsid w:val="006A735D"/>
    <w:rsid w:val="006A7433"/>
    <w:rsid w:val="006A7B51"/>
    <w:rsid w:val="006B31B7"/>
    <w:rsid w:val="006B493F"/>
    <w:rsid w:val="006B5421"/>
    <w:rsid w:val="006B57B2"/>
    <w:rsid w:val="006B58A3"/>
    <w:rsid w:val="006B6FC6"/>
    <w:rsid w:val="006B7A46"/>
    <w:rsid w:val="006C34F6"/>
    <w:rsid w:val="006C50B0"/>
    <w:rsid w:val="006C68A5"/>
    <w:rsid w:val="006C794D"/>
    <w:rsid w:val="006C7C5B"/>
    <w:rsid w:val="006D0736"/>
    <w:rsid w:val="006D0F38"/>
    <w:rsid w:val="006D1224"/>
    <w:rsid w:val="006D1411"/>
    <w:rsid w:val="006D1B6A"/>
    <w:rsid w:val="006D1E9E"/>
    <w:rsid w:val="006D2FC1"/>
    <w:rsid w:val="006D49BA"/>
    <w:rsid w:val="006D5A9B"/>
    <w:rsid w:val="006D5DDD"/>
    <w:rsid w:val="006E2A38"/>
    <w:rsid w:val="006E3082"/>
    <w:rsid w:val="006E59B9"/>
    <w:rsid w:val="006E73FD"/>
    <w:rsid w:val="006E751E"/>
    <w:rsid w:val="006E7B36"/>
    <w:rsid w:val="006F1A1A"/>
    <w:rsid w:val="006F2370"/>
    <w:rsid w:val="006F2ED3"/>
    <w:rsid w:val="006F5C36"/>
    <w:rsid w:val="006F5CF5"/>
    <w:rsid w:val="006F6054"/>
    <w:rsid w:val="006F6170"/>
    <w:rsid w:val="006F6B5D"/>
    <w:rsid w:val="006F6CC8"/>
    <w:rsid w:val="006F6F82"/>
    <w:rsid w:val="006F7E50"/>
    <w:rsid w:val="00701381"/>
    <w:rsid w:val="0070258A"/>
    <w:rsid w:val="007025F2"/>
    <w:rsid w:val="00703053"/>
    <w:rsid w:val="00703869"/>
    <w:rsid w:val="007047BF"/>
    <w:rsid w:val="00704F7B"/>
    <w:rsid w:val="0070648D"/>
    <w:rsid w:val="00706A07"/>
    <w:rsid w:val="007071DC"/>
    <w:rsid w:val="0070733A"/>
    <w:rsid w:val="00707B08"/>
    <w:rsid w:val="00710701"/>
    <w:rsid w:val="00711D39"/>
    <w:rsid w:val="0071259D"/>
    <w:rsid w:val="0071519B"/>
    <w:rsid w:val="007151BD"/>
    <w:rsid w:val="007160AF"/>
    <w:rsid w:val="00716C6E"/>
    <w:rsid w:val="00717641"/>
    <w:rsid w:val="00717F29"/>
    <w:rsid w:val="007208F4"/>
    <w:rsid w:val="00720910"/>
    <w:rsid w:val="007209D8"/>
    <w:rsid w:val="00720C60"/>
    <w:rsid w:val="00721996"/>
    <w:rsid w:val="00722657"/>
    <w:rsid w:val="00723AF5"/>
    <w:rsid w:val="00723B13"/>
    <w:rsid w:val="00724D5A"/>
    <w:rsid w:val="007259DD"/>
    <w:rsid w:val="00725A88"/>
    <w:rsid w:val="00725DCC"/>
    <w:rsid w:val="00727C98"/>
    <w:rsid w:val="007304F3"/>
    <w:rsid w:val="00730A07"/>
    <w:rsid w:val="00730CC5"/>
    <w:rsid w:val="00731959"/>
    <w:rsid w:val="00733281"/>
    <w:rsid w:val="007332D7"/>
    <w:rsid w:val="00733815"/>
    <w:rsid w:val="007338F0"/>
    <w:rsid w:val="00734440"/>
    <w:rsid w:val="00735721"/>
    <w:rsid w:val="00736AB5"/>
    <w:rsid w:val="00736D6F"/>
    <w:rsid w:val="00737F93"/>
    <w:rsid w:val="007404FE"/>
    <w:rsid w:val="00741542"/>
    <w:rsid w:val="0074190E"/>
    <w:rsid w:val="00741D6C"/>
    <w:rsid w:val="00742A06"/>
    <w:rsid w:val="00742C3A"/>
    <w:rsid w:val="00744FD6"/>
    <w:rsid w:val="00745073"/>
    <w:rsid w:val="00745510"/>
    <w:rsid w:val="0074745F"/>
    <w:rsid w:val="0075009E"/>
    <w:rsid w:val="00751DA6"/>
    <w:rsid w:val="00752714"/>
    <w:rsid w:val="007527BC"/>
    <w:rsid w:val="00753BD7"/>
    <w:rsid w:val="00756C38"/>
    <w:rsid w:val="00757200"/>
    <w:rsid w:val="0075729C"/>
    <w:rsid w:val="007573DD"/>
    <w:rsid w:val="0075757F"/>
    <w:rsid w:val="00757DA2"/>
    <w:rsid w:val="00760974"/>
    <w:rsid w:val="00760A59"/>
    <w:rsid w:val="0076292D"/>
    <w:rsid w:val="00762A14"/>
    <w:rsid w:val="00763C88"/>
    <w:rsid w:val="00766527"/>
    <w:rsid w:val="00767D0A"/>
    <w:rsid w:val="0077173C"/>
    <w:rsid w:val="0077188B"/>
    <w:rsid w:val="00773C87"/>
    <w:rsid w:val="007742FE"/>
    <w:rsid w:val="00774BE9"/>
    <w:rsid w:val="00781314"/>
    <w:rsid w:val="00782FAD"/>
    <w:rsid w:val="00783B60"/>
    <w:rsid w:val="00784869"/>
    <w:rsid w:val="00784FB6"/>
    <w:rsid w:val="00787A29"/>
    <w:rsid w:val="00790FE0"/>
    <w:rsid w:val="007916D5"/>
    <w:rsid w:val="007927EE"/>
    <w:rsid w:val="0079287D"/>
    <w:rsid w:val="007929E8"/>
    <w:rsid w:val="00792C0E"/>
    <w:rsid w:val="00792F67"/>
    <w:rsid w:val="00793C8D"/>
    <w:rsid w:val="0079476A"/>
    <w:rsid w:val="00796E1B"/>
    <w:rsid w:val="00797170"/>
    <w:rsid w:val="007A086C"/>
    <w:rsid w:val="007A3CCD"/>
    <w:rsid w:val="007A3D49"/>
    <w:rsid w:val="007A49E4"/>
    <w:rsid w:val="007A4B61"/>
    <w:rsid w:val="007A5F16"/>
    <w:rsid w:val="007A64A3"/>
    <w:rsid w:val="007A7695"/>
    <w:rsid w:val="007B11E4"/>
    <w:rsid w:val="007B1AF4"/>
    <w:rsid w:val="007B1FEC"/>
    <w:rsid w:val="007B3245"/>
    <w:rsid w:val="007B3376"/>
    <w:rsid w:val="007B466F"/>
    <w:rsid w:val="007B47FC"/>
    <w:rsid w:val="007B4BF9"/>
    <w:rsid w:val="007B60F3"/>
    <w:rsid w:val="007B7B79"/>
    <w:rsid w:val="007C0653"/>
    <w:rsid w:val="007C1EFC"/>
    <w:rsid w:val="007C3E8F"/>
    <w:rsid w:val="007C50CB"/>
    <w:rsid w:val="007C6CE0"/>
    <w:rsid w:val="007C7E04"/>
    <w:rsid w:val="007D0003"/>
    <w:rsid w:val="007D1054"/>
    <w:rsid w:val="007D16AC"/>
    <w:rsid w:val="007D20A2"/>
    <w:rsid w:val="007D2625"/>
    <w:rsid w:val="007D27FD"/>
    <w:rsid w:val="007D2A82"/>
    <w:rsid w:val="007D39F6"/>
    <w:rsid w:val="007D7CE5"/>
    <w:rsid w:val="007D7DCE"/>
    <w:rsid w:val="007E070B"/>
    <w:rsid w:val="007E080A"/>
    <w:rsid w:val="007E0F6D"/>
    <w:rsid w:val="007E2A70"/>
    <w:rsid w:val="007E2E93"/>
    <w:rsid w:val="007E4E6E"/>
    <w:rsid w:val="007E5091"/>
    <w:rsid w:val="007E596F"/>
    <w:rsid w:val="007E6962"/>
    <w:rsid w:val="007F0A3B"/>
    <w:rsid w:val="007F10A4"/>
    <w:rsid w:val="007F1AEA"/>
    <w:rsid w:val="007F1DB7"/>
    <w:rsid w:val="007F46C2"/>
    <w:rsid w:val="007F4D35"/>
    <w:rsid w:val="007F5AEF"/>
    <w:rsid w:val="007F6DCE"/>
    <w:rsid w:val="007F6DEE"/>
    <w:rsid w:val="007F7910"/>
    <w:rsid w:val="008009AB"/>
    <w:rsid w:val="008010DC"/>
    <w:rsid w:val="0080128B"/>
    <w:rsid w:val="00801C03"/>
    <w:rsid w:val="00802FF0"/>
    <w:rsid w:val="00807791"/>
    <w:rsid w:val="008078CE"/>
    <w:rsid w:val="00807BDD"/>
    <w:rsid w:val="00810C40"/>
    <w:rsid w:val="00810D36"/>
    <w:rsid w:val="00812101"/>
    <w:rsid w:val="00812C68"/>
    <w:rsid w:val="00813D6B"/>
    <w:rsid w:val="008141F7"/>
    <w:rsid w:val="00815083"/>
    <w:rsid w:val="0081527E"/>
    <w:rsid w:val="00817FEE"/>
    <w:rsid w:val="00820B78"/>
    <w:rsid w:val="00820EBD"/>
    <w:rsid w:val="00820ED5"/>
    <w:rsid w:val="00821ED2"/>
    <w:rsid w:val="00822CD2"/>
    <w:rsid w:val="00826071"/>
    <w:rsid w:val="00826425"/>
    <w:rsid w:val="008277B1"/>
    <w:rsid w:val="00830462"/>
    <w:rsid w:val="00830918"/>
    <w:rsid w:val="0083234E"/>
    <w:rsid w:val="0083236A"/>
    <w:rsid w:val="0083411A"/>
    <w:rsid w:val="00834866"/>
    <w:rsid w:val="0083492B"/>
    <w:rsid w:val="00834D88"/>
    <w:rsid w:val="00834D91"/>
    <w:rsid w:val="0083524F"/>
    <w:rsid w:val="008356DC"/>
    <w:rsid w:val="00836067"/>
    <w:rsid w:val="00836367"/>
    <w:rsid w:val="008373BA"/>
    <w:rsid w:val="00840FA6"/>
    <w:rsid w:val="008416EA"/>
    <w:rsid w:val="00842637"/>
    <w:rsid w:val="008442E3"/>
    <w:rsid w:val="00845086"/>
    <w:rsid w:val="008453F4"/>
    <w:rsid w:val="008465A2"/>
    <w:rsid w:val="00846C1B"/>
    <w:rsid w:val="0084709A"/>
    <w:rsid w:val="00847432"/>
    <w:rsid w:val="0084753D"/>
    <w:rsid w:val="00847D52"/>
    <w:rsid w:val="00847EBD"/>
    <w:rsid w:val="008504D8"/>
    <w:rsid w:val="00850FDA"/>
    <w:rsid w:val="00851CFB"/>
    <w:rsid w:val="00852376"/>
    <w:rsid w:val="00852762"/>
    <w:rsid w:val="00852B54"/>
    <w:rsid w:val="008532F3"/>
    <w:rsid w:val="008557D5"/>
    <w:rsid w:val="00855C1B"/>
    <w:rsid w:val="00856910"/>
    <w:rsid w:val="00856993"/>
    <w:rsid w:val="00856B8F"/>
    <w:rsid w:val="00860311"/>
    <w:rsid w:val="00861692"/>
    <w:rsid w:val="00862203"/>
    <w:rsid w:val="008624A9"/>
    <w:rsid w:val="0086269F"/>
    <w:rsid w:val="00864DA0"/>
    <w:rsid w:val="008660C9"/>
    <w:rsid w:val="00867B0A"/>
    <w:rsid w:val="00867E06"/>
    <w:rsid w:val="008703F1"/>
    <w:rsid w:val="00873373"/>
    <w:rsid w:val="0087485F"/>
    <w:rsid w:val="00874AC2"/>
    <w:rsid w:val="00874CC6"/>
    <w:rsid w:val="008765C0"/>
    <w:rsid w:val="00880225"/>
    <w:rsid w:val="00882600"/>
    <w:rsid w:val="008828DA"/>
    <w:rsid w:val="00883DAD"/>
    <w:rsid w:val="00884C3B"/>
    <w:rsid w:val="008857E0"/>
    <w:rsid w:val="00885C38"/>
    <w:rsid w:val="00890145"/>
    <w:rsid w:val="00890E36"/>
    <w:rsid w:val="00892066"/>
    <w:rsid w:val="008922C7"/>
    <w:rsid w:val="0089282A"/>
    <w:rsid w:val="00892D19"/>
    <w:rsid w:val="0089698B"/>
    <w:rsid w:val="008A00BD"/>
    <w:rsid w:val="008A113E"/>
    <w:rsid w:val="008A3E75"/>
    <w:rsid w:val="008A52B9"/>
    <w:rsid w:val="008A54E5"/>
    <w:rsid w:val="008A700E"/>
    <w:rsid w:val="008A777B"/>
    <w:rsid w:val="008A7AC5"/>
    <w:rsid w:val="008A7BE5"/>
    <w:rsid w:val="008A7DF4"/>
    <w:rsid w:val="008B014B"/>
    <w:rsid w:val="008B1A0A"/>
    <w:rsid w:val="008B2A59"/>
    <w:rsid w:val="008B3E51"/>
    <w:rsid w:val="008B4445"/>
    <w:rsid w:val="008B45AF"/>
    <w:rsid w:val="008B619C"/>
    <w:rsid w:val="008B6CAD"/>
    <w:rsid w:val="008B7DCC"/>
    <w:rsid w:val="008B7FC9"/>
    <w:rsid w:val="008C03BD"/>
    <w:rsid w:val="008C137F"/>
    <w:rsid w:val="008C1382"/>
    <w:rsid w:val="008C2BFC"/>
    <w:rsid w:val="008C3A4E"/>
    <w:rsid w:val="008C7304"/>
    <w:rsid w:val="008C7583"/>
    <w:rsid w:val="008D11A0"/>
    <w:rsid w:val="008D432C"/>
    <w:rsid w:val="008D47A9"/>
    <w:rsid w:val="008D512F"/>
    <w:rsid w:val="008D5856"/>
    <w:rsid w:val="008D5E0C"/>
    <w:rsid w:val="008D7DF6"/>
    <w:rsid w:val="008D7F34"/>
    <w:rsid w:val="008E1621"/>
    <w:rsid w:val="008E3BD5"/>
    <w:rsid w:val="008E40E1"/>
    <w:rsid w:val="008E462C"/>
    <w:rsid w:val="008E4BDB"/>
    <w:rsid w:val="008E4CE4"/>
    <w:rsid w:val="008E61DA"/>
    <w:rsid w:val="008E636A"/>
    <w:rsid w:val="008E79F9"/>
    <w:rsid w:val="008E7E95"/>
    <w:rsid w:val="008F0D48"/>
    <w:rsid w:val="008F27C7"/>
    <w:rsid w:val="008F2801"/>
    <w:rsid w:val="008F4163"/>
    <w:rsid w:val="008F46BF"/>
    <w:rsid w:val="008F65AD"/>
    <w:rsid w:val="008F749E"/>
    <w:rsid w:val="008F7926"/>
    <w:rsid w:val="008F7A06"/>
    <w:rsid w:val="009000AB"/>
    <w:rsid w:val="009000D6"/>
    <w:rsid w:val="009000F7"/>
    <w:rsid w:val="0090092C"/>
    <w:rsid w:val="0090361E"/>
    <w:rsid w:val="009038C9"/>
    <w:rsid w:val="009039F9"/>
    <w:rsid w:val="0090468E"/>
    <w:rsid w:val="00906B1E"/>
    <w:rsid w:val="009121E2"/>
    <w:rsid w:val="00912D9B"/>
    <w:rsid w:val="00914EEF"/>
    <w:rsid w:val="009157EF"/>
    <w:rsid w:val="00920198"/>
    <w:rsid w:val="00920221"/>
    <w:rsid w:val="00920295"/>
    <w:rsid w:val="009207EB"/>
    <w:rsid w:val="009218FD"/>
    <w:rsid w:val="00922B76"/>
    <w:rsid w:val="00924DFC"/>
    <w:rsid w:val="00926A22"/>
    <w:rsid w:val="00930C08"/>
    <w:rsid w:val="00932322"/>
    <w:rsid w:val="00933411"/>
    <w:rsid w:val="00934893"/>
    <w:rsid w:val="00935984"/>
    <w:rsid w:val="009365DA"/>
    <w:rsid w:val="00937510"/>
    <w:rsid w:val="009378E9"/>
    <w:rsid w:val="00937F4A"/>
    <w:rsid w:val="00942DFE"/>
    <w:rsid w:val="0094396C"/>
    <w:rsid w:val="00943B78"/>
    <w:rsid w:val="0094459B"/>
    <w:rsid w:val="00944612"/>
    <w:rsid w:val="00946CE3"/>
    <w:rsid w:val="00950A81"/>
    <w:rsid w:val="00951AF1"/>
    <w:rsid w:val="00953F02"/>
    <w:rsid w:val="00953F7A"/>
    <w:rsid w:val="0095403F"/>
    <w:rsid w:val="00954C64"/>
    <w:rsid w:val="00955206"/>
    <w:rsid w:val="00955424"/>
    <w:rsid w:val="00956188"/>
    <w:rsid w:val="009563E2"/>
    <w:rsid w:val="00961F45"/>
    <w:rsid w:val="0096203D"/>
    <w:rsid w:val="00962BCE"/>
    <w:rsid w:val="00962F93"/>
    <w:rsid w:val="00963326"/>
    <w:rsid w:val="00963480"/>
    <w:rsid w:val="00963795"/>
    <w:rsid w:val="0096432B"/>
    <w:rsid w:val="00964A4F"/>
    <w:rsid w:val="00964B82"/>
    <w:rsid w:val="0096656B"/>
    <w:rsid w:val="0096747F"/>
    <w:rsid w:val="009710FE"/>
    <w:rsid w:val="00971A08"/>
    <w:rsid w:val="0097214B"/>
    <w:rsid w:val="00972AFE"/>
    <w:rsid w:val="00973F04"/>
    <w:rsid w:val="00974000"/>
    <w:rsid w:val="0097476C"/>
    <w:rsid w:val="009749D0"/>
    <w:rsid w:val="00976BA6"/>
    <w:rsid w:val="00977347"/>
    <w:rsid w:val="00981306"/>
    <w:rsid w:val="0098296E"/>
    <w:rsid w:val="00983107"/>
    <w:rsid w:val="009849B4"/>
    <w:rsid w:val="0098696B"/>
    <w:rsid w:val="00990831"/>
    <w:rsid w:val="00991341"/>
    <w:rsid w:val="00992C82"/>
    <w:rsid w:val="00993CEB"/>
    <w:rsid w:val="00994412"/>
    <w:rsid w:val="00995815"/>
    <w:rsid w:val="00995A81"/>
    <w:rsid w:val="0099619C"/>
    <w:rsid w:val="0099672E"/>
    <w:rsid w:val="00996AA5"/>
    <w:rsid w:val="00996E07"/>
    <w:rsid w:val="00997EA2"/>
    <w:rsid w:val="009A0DB7"/>
    <w:rsid w:val="009A39B0"/>
    <w:rsid w:val="009A67F7"/>
    <w:rsid w:val="009A6AEF"/>
    <w:rsid w:val="009A70FA"/>
    <w:rsid w:val="009B054D"/>
    <w:rsid w:val="009B0BF0"/>
    <w:rsid w:val="009B19BC"/>
    <w:rsid w:val="009B24E2"/>
    <w:rsid w:val="009B303D"/>
    <w:rsid w:val="009B3E7E"/>
    <w:rsid w:val="009B4B73"/>
    <w:rsid w:val="009B56CB"/>
    <w:rsid w:val="009B58FB"/>
    <w:rsid w:val="009B6BBB"/>
    <w:rsid w:val="009C1065"/>
    <w:rsid w:val="009C13CA"/>
    <w:rsid w:val="009C3696"/>
    <w:rsid w:val="009C408B"/>
    <w:rsid w:val="009C5DD6"/>
    <w:rsid w:val="009D0274"/>
    <w:rsid w:val="009D1395"/>
    <w:rsid w:val="009D183D"/>
    <w:rsid w:val="009D4621"/>
    <w:rsid w:val="009D5C45"/>
    <w:rsid w:val="009E03A2"/>
    <w:rsid w:val="009E0AF8"/>
    <w:rsid w:val="009E13E9"/>
    <w:rsid w:val="009E5325"/>
    <w:rsid w:val="009F284C"/>
    <w:rsid w:val="009F3DAB"/>
    <w:rsid w:val="009F4446"/>
    <w:rsid w:val="009F4801"/>
    <w:rsid w:val="009F4F43"/>
    <w:rsid w:val="009F504D"/>
    <w:rsid w:val="009F5E6D"/>
    <w:rsid w:val="009F6BA3"/>
    <w:rsid w:val="00A00972"/>
    <w:rsid w:val="00A00E11"/>
    <w:rsid w:val="00A02A1A"/>
    <w:rsid w:val="00A02BC4"/>
    <w:rsid w:val="00A02D41"/>
    <w:rsid w:val="00A04CAC"/>
    <w:rsid w:val="00A04EC9"/>
    <w:rsid w:val="00A056B1"/>
    <w:rsid w:val="00A1191F"/>
    <w:rsid w:val="00A11B2C"/>
    <w:rsid w:val="00A1255E"/>
    <w:rsid w:val="00A13A5D"/>
    <w:rsid w:val="00A14A4B"/>
    <w:rsid w:val="00A15DA6"/>
    <w:rsid w:val="00A15F7C"/>
    <w:rsid w:val="00A20838"/>
    <w:rsid w:val="00A20F6B"/>
    <w:rsid w:val="00A21890"/>
    <w:rsid w:val="00A21B08"/>
    <w:rsid w:val="00A230FC"/>
    <w:rsid w:val="00A25E09"/>
    <w:rsid w:val="00A25E3C"/>
    <w:rsid w:val="00A26149"/>
    <w:rsid w:val="00A263F1"/>
    <w:rsid w:val="00A26800"/>
    <w:rsid w:val="00A27E70"/>
    <w:rsid w:val="00A3053D"/>
    <w:rsid w:val="00A30BE2"/>
    <w:rsid w:val="00A30E6C"/>
    <w:rsid w:val="00A3127E"/>
    <w:rsid w:val="00A337B9"/>
    <w:rsid w:val="00A356C8"/>
    <w:rsid w:val="00A36932"/>
    <w:rsid w:val="00A3770E"/>
    <w:rsid w:val="00A37C36"/>
    <w:rsid w:val="00A42184"/>
    <w:rsid w:val="00A4446F"/>
    <w:rsid w:val="00A44BE0"/>
    <w:rsid w:val="00A46609"/>
    <w:rsid w:val="00A46C0C"/>
    <w:rsid w:val="00A46E30"/>
    <w:rsid w:val="00A479B7"/>
    <w:rsid w:val="00A5028C"/>
    <w:rsid w:val="00A51FF8"/>
    <w:rsid w:val="00A5248D"/>
    <w:rsid w:val="00A527BA"/>
    <w:rsid w:val="00A531EA"/>
    <w:rsid w:val="00A54062"/>
    <w:rsid w:val="00A54283"/>
    <w:rsid w:val="00A5506E"/>
    <w:rsid w:val="00A57356"/>
    <w:rsid w:val="00A57825"/>
    <w:rsid w:val="00A6000E"/>
    <w:rsid w:val="00A60BD4"/>
    <w:rsid w:val="00A61422"/>
    <w:rsid w:val="00A61955"/>
    <w:rsid w:val="00A6231A"/>
    <w:rsid w:val="00A62E6B"/>
    <w:rsid w:val="00A63181"/>
    <w:rsid w:val="00A6323D"/>
    <w:rsid w:val="00A6362E"/>
    <w:rsid w:val="00A636B8"/>
    <w:rsid w:val="00A638E1"/>
    <w:rsid w:val="00A6458C"/>
    <w:rsid w:val="00A651C7"/>
    <w:rsid w:val="00A67DD3"/>
    <w:rsid w:val="00A67F0F"/>
    <w:rsid w:val="00A72E15"/>
    <w:rsid w:val="00A7460A"/>
    <w:rsid w:val="00A752A5"/>
    <w:rsid w:val="00A755EE"/>
    <w:rsid w:val="00A76C8A"/>
    <w:rsid w:val="00A77C5A"/>
    <w:rsid w:val="00A80F53"/>
    <w:rsid w:val="00A81632"/>
    <w:rsid w:val="00A816A6"/>
    <w:rsid w:val="00A8533E"/>
    <w:rsid w:val="00A855E9"/>
    <w:rsid w:val="00A85871"/>
    <w:rsid w:val="00A86735"/>
    <w:rsid w:val="00A867B8"/>
    <w:rsid w:val="00A86F76"/>
    <w:rsid w:val="00A87079"/>
    <w:rsid w:val="00A90560"/>
    <w:rsid w:val="00A911D1"/>
    <w:rsid w:val="00A91364"/>
    <w:rsid w:val="00A914D4"/>
    <w:rsid w:val="00A924C3"/>
    <w:rsid w:val="00A927BD"/>
    <w:rsid w:val="00A93FA3"/>
    <w:rsid w:val="00A944D2"/>
    <w:rsid w:val="00A94A19"/>
    <w:rsid w:val="00A95517"/>
    <w:rsid w:val="00A9556E"/>
    <w:rsid w:val="00A95D65"/>
    <w:rsid w:val="00A963FF"/>
    <w:rsid w:val="00A965B9"/>
    <w:rsid w:val="00A97133"/>
    <w:rsid w:val="00A9766C"/>
    <w:rsid w:val="00A97672"/>
    <w:rsid w:val="00A9768C"/>
    <w:rsid w:val="00A9773B"/>
    <w:rsid w:val="00A97DBD"/>
    <w:rsid w:val="00AA0CA4"/>
    <w:rsid w:val="00AA1D8D"/>
    <w:rsid w:val="00AA3423"/>
    <w:rsid w:val="00AA3996"/>
    <w:rsid w:val="00AA3CCC"/>
    <w:rsid w:val="00AA4873"/>
    <w:rsid w:val="00AB0697"/>
    <w:rsid w:val="00AB13F5"/>
    <w:rsid w:val="00AB1937"/>
    <w:rsid w:val="00AB1A59"/>
    <w:rsid w:val="00AB203A"/>
    <w:rsid w:val="00AB218F"/>
    <w:rsid w:val="00AB2B42"/>
    <w:rsid w:val="00AB3242"/>
    <w:rsid w:val="00AB4F6D"/>
    <w:rsid w:val="00AB697D"/>
    <w:rsid w:val="00AB796E"/>
    <w:rsid w:val="00AC0422"/>
    <w:rsid w:val="00AC190A"/>
    <w:rsid w:val="00AC1A2F"/>
    <w:rsid w:val="00AC3032"/>
    <w:rsid w:val="00AC3994"/>
    <w:rsid w:val="00AC39B4"/>
    <w:rsid w:val="00AC40DF"/>
    <w:rsid w:val="00AC4468"/>
    <w:rsid w:val="00AC4543"/>
    <w:rsid w:val="00AC4DBF"/>
    <w:rsid w:val="00AC5ADD"/>
    <w:rsid w:val="00AC5C9B"/>
    <w:rsid w:val="00AC62C8"/>
    <w:rsid w:val="00AC6393"/>
    <w:rsid w:val="00AC7021"/>
    <w:rsid w:val="00AC7327"/>
    <w:rsid w:val="00AC7A81"/>
    <w:rsid w:val="00AD0296"/>
    <w:rsid w:val="00AD0F61"/>
    <w:rsid w:val="00AD1582"/>
    <w:rsid w:val="00AD23B6"/>
    <w:rsid w:val="00AD2BFA"/>
    <w:rsid w:val="00AD3C71"/>
    <w:rsid w:val="00AD59E6"/>
    <w:rsid w:val="00AD5BA0"/>
    <w:rsid w:val="00AD739D"/>
    <w:rsid w:val="00AE13EA"/>
    <w:rsid w:val="00AE223D"/>
    <w:rsid w:val="00AE24AC"/>
    <w:rsid w:val="00AE2A81"/>
    <w:rsid w:val="00AE2A94"/>
    <w:rsid w:val="00AE2DA5"/>
    <w:rsid w:val="00AE2E1A"/>
    <w:rsid w:val="00AE3BFB"/>
    <w:rsid w:val="00AE46FD"/>
    <w:rsid w:val="00AE48E1"/>
    <w:rsid w:val="00AE4BCD"/>
    <w:rsid w:val="00AE6CAA"/>
    <w:rsid w:val="00AE7017"/>
    <w:rsid w:val="00AE71A5"/>
    <w:rsid w:val="00AE73B4"/>
    <w:rsid w:val="00AE7DB3"/>
    <w:rsid w:val="00AF1827"/>
    <w:rsid w:val="00AF1BF7"/>
    <w:rsid w:val="00AF1C68"/>
    <w:rsid w:val="00AF260B"/>
    <w:rsid w:val="00AF2796"/>
    <w:rsid w:val="00AF36A1"/>
    <w:rsid w:val="00AF3EAC"/>
    <w:rsid w:val="00AF63FB"/>
    <w:rsid w:val="00AF6679"/>
    <w:rsid w:val="00B00741"/>
    <w:rsid w:val="00B00C71"/>
    <w:rsid w:val="00B02FA2"/>
    <w:rsid w:val="00B0303E"/>
    <w:rsid w:val="00B03195"/>
    <w:rsid w:val="00B03993"/>
    <w:rsid w:val="00B05030"/>
    <w:rsid w:val="00B054CC"/>
    <w:rsid w:val="00B05ABC"/>
    <w:rsid w:val="00B060A3"/>
    <w:rsid w:val="00B10E6B"/>
    <w:rsid w:val="00B11951"/>
    <w:rsid w:val="00B15CE0"/>
    <w:rsid w:val="00B212D2"/>
    <w:rsid w:val="00B25DE7"/>
    <w:rsid w:val="00B26734"/>
    <w:rsid w:val="00B301F1"/>
    <w:rsid w:val="00B31642"/>
    <w:rsid w:val="00B31FD9"/>
    <w:rsid w:val="00B321D8"/>
    <w:rsid w:val="00B32D8D"/>
    <w:rsid w:val="00B3309D"/>
    <w:rsid w:val="00B331DC"/>
    <w:rsid w:val="00B33807"/>
    <w:rsid w:val="00B33BE7"/>
    <w:rsid w:val="00B3433E"/>
    <w:rsid w:val="00B34A15"/>
    <w:rsid w:val="00B35713"/>
    <w:rsid w:val="00B365A0"/>
    <w:rsid w:val="00B366C1"/>
    <w:rsid w:val="00B40A6E"/>
    <w:rsid w:val="00B40B54"/>
    <w:rsid w:val="00B4200F"/>
    <w:rsid w:val="00B42C34"/>
    <w:rsid w:val="00B42D3D"/>
    <w:rsid w:val="00B42FDB"/>
    <w:rsid w:val="00B44083"/>
    <w:rsid w:val="00B44B7E"/>
    <w:rsid w:val="00B453DF"/>
    <w:rsid w:val="00B4541E"/>
    <w:rsid w:val="00B457F0"/>
    <w:rsid w:val="00B46008"/>
    <w:rsid w:val="00B462AE"/>
    <w:rsid w:val="00B4798F"/>
    <w:rsid w:val="00B50869"/>
    <w:rsid w:val="00B508D7"/>
    <w:rsid w:val="00B51040"/>
    <w:rsid w:val="00B51975"/>
    <w:rsid w:val="00B5213A"/>
    <w:rsid w:val="00B52B20"/>
    <w:rsid w:val="00B53688"/>
    <w:rsid w:val="00B53D95"/>
    <w:rsid w:val="00B54ADC"/>
    <w:rsid w:val="00B5570F"/>
    <w:rsid w:val="00B55FE1"/>
    <w:rsid w:val="00B56860"/>
    <w:rsid w:val="00B56B71"/>
    <w:rsid w:val="00B57A20"/>
    <w:rsid w:val="00B611F0"/>
    <w:rsid w:val="00B61528"/>
    <w:rsid w:val="00B61C37"/>
    <w:rsid w:val="00B62850"/>
    <w:rsid w:val="00B628E7"/>
    <w:rsid w:val="00B64943"/>
    <w:rsid w:val="00B65035"/>
    <w:rsid w:val="00B6606A"/>
    <w:rsid w:val="00B67AB9"/>
    <w:rsid w:val="00B67CB1"/>
    <w:rsid w:val="00B71A51"/>
    <w:rsid w:val="00B7262D"/>
    <w:rsid w:val="00B7296E"/>
    <w:rsid w:val="00B7429A"/>
    <w:rsid w:val="00B76DFB"/>
    <w:rsid w:val="00B84BBC"/>
    <w:rsid w:val="00B8695C"/>
    <w:rsid w:val="00B87925"/>
    <w:rsid w:val="00B87C74"/>
    <w:rsid w:val="00B90294"/>
    <w:rsid w:val="00B90CD7"/>
    <w:rsid w:val="00B920F0"/>
    <w:rsid w:val="00B92AD1"/>
    <w:rsid w:val="00B92F46"/>
    <w:rsid w:val="00B933B3"/>
    <w:rsid w:val="00B947F9"/>
    <w:rsid w:val="00B94EA6"/>
    <w:rsid w:val="00B95EE4"/>
    <w:rsid w:val="00BA1F2B"/>
    <w:rsid w:val="00BA241F"/>
    <w:rsid w:val="00BA24E1"/>
    <w:rsid w:val="00BA6B22"/>
    <w:rsid w:val="00BA79CD"/>
    <w:rsid w:val="00BB1BDF"/>
    <w:rsid w:val="00BB2579"/>
    <w:rsid w:val="00BB3299"/>
    <w:rsid w:val="00BB39CB"/>
    <w:rsid w:val="00BB3A61"/>
    <w:rsid w:val="00BB566E"/>
    <w:rsid w:val="00BB6A48"/>
    <w:rsid w:val="00BB7252"/>
    <w:rsid w:val="00BC10D2"/>
    <w:rsid w:val="00BC163A"/>
    <w:rsid w:val="00BC16FD"/>
    <w:rsid w:val="00BC2487"/>
    <w:rsid w:val="00BC33CE"/>
    <w:rsid w:val="00BC359C"/>
    <w:rsid w:val="00BC3D6B"/>
    <w:rsid w:val="00BC5336"/>
    <w:rsid w:val="00BC58C9"/>
    <w:rsid w:val="00BC5EAD"/>
    <w:rsid w:val="00BC66C5"/>
    <w:rsid w:val="00BC75A5"/>
    <w:rsid w:val="00BD0461"/>
    <w:rsid w:val="00BD13DA"/>
    <w:rsid w:val="00BD1CA3"/>
    <w:rsid w:val="00BD1F9B"/>
    <w:rsid w:val="00BD3759"/>
    <w:rsid w:val="00BD387F"/>
    <w:rsid w:val="00BD3BE6"/>
    <w:rsid w:val="00BD5234"/>
    <w:rsid w:val="00BD5530"/>
    <w:rsid w:val="00BD581D"/>
    <w:rsid w:val="00BD591C"/>
    <w:rsid w:val="00BD5985"/>
    <w:rsid w:val="00BD5BB2"/>
    <w:rsid w:val="00BE11ED"/>
    <w:rsid w:val="00BE24BC"/>
    <w:rsid w:val="00BE3CEF"/>
    <w:rsid w:val="00BE41C7"/>
    <w:rsid w:val="00BE4D52"/>
    <w:rsid w:val="00BE541D"/>
    <w:rsid w:val="00BE5D3D"/>
    <w:rsid w:val="00BE61DD"/>
    <w:rsid w:val="00BE7557"/>
    <w:rsid w:val="00BF21E9"/>
    <w:rsid w:val="00BF2AFF"/>
    <w:rsid w:val="00BF371E"/>
    <w:rsid w:val="00BF3F7F"/>
    <w:rsid w:val="00BF413F"/>
    <w:rsid w:val="00BF4C0F"/>
    <w:rsid w:val="00BF773C"/>
    <w:rsid w:val="00C01940"/>
    <w:rsid w:val="00C01C9E"/>
    <w:rsid w:val="00C025FF"/>
    <w:rsid w:val="00C02972"/>
    <w:rsid w:val="00C02C35"/>
    <w:rsid w:val="00C03D9C"/>
    <w:rsid w:val="00C04E56"/>
    <w:rsid w:val="00C05222"/>
    <w:rsid w:val="00C052FE"/>
    <w:rsid w:val="00C06734"/>
    <w:rsid w:val="00C069E8"/>
    <w:rsid w:val="00C07271"/>
    <w:rsid w:val="00C076E2"/>
    <w:rsid w:val="00C07F11"/>
    <w:rsid w:val="00C1071F"/>
    <w:rsid w:val="00C109EC"/>
    <w:rsid w:val="00C1102B"/>
    <w:rsid w:val="00C117DA"/>
    <w:rsid w:val="00C11C07"/>
    <w:rsid w:val="00C11FF1"/>
    <w:rsid w:val="00C13302"/>
    <w:rsid w:val="00C158C2"/>
    <w:rsid w:val="00C2128A"/>
    <w:rsid w:val="00C221E4"/>
    <w:rsid w:val="00C2302F"/>
    <w:rsid w:val="00C23034"/>
    <w:rsid w:val="00C24117"/>
    <w:rsid w:val="00C24EC9"/>
    <w:rsid w:val="00C25056"/>
    <w:rsid w:val="00C25527"/>
    <w:rsid w:val="00C263A7"/>
    <w:rsid w:val="00C2643E"/>
    <w:rsid w:val="00C267A9"/>
    <w:rsid w:val="00C26DD6"/>
    <w:rsid w:val="00C26F2A"/>
    <w:rsid w:val="00C272ED"/>
    <w:rsid w:val="00C27BA5"/>
    <w:rsid w:val="00C3039E"/>
    <w:rsid w:val="00C30D15"/>
    <w:rsid w:val="00C32065"/>
    <w:rsid w:val="00C32D99"/>
    <w:rsid w:val="00C33957"/>
    <w:rsid w:val="00C35C12"/>
    <w:rsid w:val="00C362A8"/>
    <w:rsid w:val="00C37EB9"/>
    <w:rsid w:val="00C43405"/>
    <w:rsid w:val="00C446E2"/>
    <w:rsid w:val="00C446F0"/>
    <w:rsid w:val="00C459D0"/>
    <w:rsid w:val="00C45FE7"/>
    <w:rsid w:val="00C468E7"/>
    <w:rsid w:val="00C47402"/>
    <w:rsid w:val="00C47F6A"/>
    <w:rsid w:val="00C50520"/>
    <w:rsid w:val="00C50F40"/>
    <w:rsid w:val="00C522EE"/>
    <w:rsid w:val="00C53BE3"/>
    <w:rsid w:val="00C54CBD"/>
    <w:rsid w:val="00C54EF6"/>
    <w:rsid w:val="00C554E6"/>
    <w:rsid w:val="00C56815"/>
    <w:rsid w:val="00C5699D"/>
    <w:rsid w:val="00C57669"/>
    <w:rsid w:val="00C623C4"/>
    <w:rsid w:val="00C62DAE"/>
    <w:rsid w:val="00C62EFF"/>
    <w:rsid w:val="00C6305F"/>
    <w:rsid w:val="00C6365D"/>
    <w:rsid w:val="00C6381A"/>
    <w:rsid w:val="00C63939"/>
    <w:rsid w:val="00C63A41"/>
    <w:rsid w:val="00C64772"/>
    <w:rsid w:val="00C64CEF"/>
    <w:rsid w:val="00C66C64"/>
    <w:rsid w:val="00C67985"/>
    <w:rsid w:val="00C71AF8"/>
    <w:rsid w:val="00C729FE"/>
    <w:rsid w:val="00C72B62"/>
    <w:rsid w:val="00C731BD"/>
    <w:rsid w:val="00C736F0"/>
    <w:rsid w:val="00C74906"/>
    <w:rsid w:val="00C764D7"/>
    <w:rsid w:val="00C76AAD"/>
    <w:rsid w:val="00C77D54"/>
    <w:rsid w:val="00C80A7D"/>
    <w:rsid w:val="00C821C7"/>
    <w:rsid w:val="00C82CED"/>
    <w:rsid w:val="00C834BD"/>
    <w:rsid w:val="00C84296"/>
    <w:rsid w:val="00C864F0"/>
    <w:rsid w:val="00C8652E"/>
    <w:rsid w:val="00C866B1"/>
    <w:rsid w:val="00C86854"/>
    <w:rsid w:val="00C8723B"/>
    <w:rsid w:val="00C87441"/>
    <w:rsid w:val="00C94EBD"/>
    <w:rsid w:val="00C951B9"/>
    <w:rsid w:val="00C953BE"/>
    <w:rsid w:val="00C95CCA"/>
    <w:rsid w:val="00C9670B"/>
    <w:rsid w:val="00C96896"/>
    <w:rsid w:val="00C96920"/>
    <w:rsid w:val="00C97192"/>
    <w:rsid w:val="00C97908"/>
    <w:rsid w:val="00CA1271"/>
    <w:rsid w:val="00CA16DC"/>
    <w:rsid w:val="00CA2A75"/>
    <w:rsid w:val="00CA3FA8"/>
    <w:rsid w:val="00CA4041"/>
    <w:rsid w:val="00CA4B07"/>
    <w:rsid w:val="00CA4B9D"/>
    <w:rsid w:val="00CA4E88"/>
    <w:rsid w:val="00CA54EA"/>
    <w:rsid w:val="00CA575F"/>
    <w:rsid w:val="00CA5839"/>
    <w:rsid w:val="00CA76FE"/>
    <w:rsid w:val="00CB0022"/>
    <w:rsid w:val="00CB20C7"/>
    <w:rsid w:val="00CB23E9"/>
    <w:rsid w:val="00CB3C48"/>
    <w:rsid w:val="00CB5201"/>
    <w:rsid w:val="00CB55B5"/>
    <w:rsid w:val="00CB64B5"/>
    <w:rsid w:val="00CB6895"/>
    <w:rsid w:val="00CB6AED"/>
    <w:rsid w:val="00CB7370"/>
    <w:rsid w:val="00CB78FC"/>
    <w:rsid w:val="00CB7ED9"/>
    <w:rsid w:val="00CC0327"/>
    <w:rsid w:val="00CC202F"/>
    <w:rsid w:val="00CC2588"/>
    <w:rsid w:val="00CC2BB6"/>
    <w:rsid w:val="00CC3896"/>
    <w:rsid w:val="00CC3A4F"/>
    <w:rsid w:val="00CC3D2B"/>
    <w:rsid w:val="00CC505A"/>
    <w:rsid w:val="00CC5322"/>
    <w:rsid w:val="00CC5748"/>
    <w:rsid w:val="00CC5BB2"/>
    <w:rsid w:val="00CC6D17"/>
    <w:rsid w:val="00CC6DD2"/>
    <w:rsid w:val="00CC7CC1"/>
    <w:rsid w:val="00CD0934"/>
    <w:rsid w:val="00CD198C"/>
    <w:rsid w:val="00CD2026"/>
    <w:rsid w:val="00CD443D"/>
    <w:rsid w:val="00CD4D5F"/>
    <w:rsid w:val="00CD4E2A"/>
    <w:rsid w:val="00CD7247"/>
    <w:rsid w:val="00CD7824"/>
    <w:rsid w:val="00CE0D87"/>
    <w:rsid w:val="00CE0F11"/>
    <w:rsid w:val="00CE11D8"/>
    <w:rsid w:val="00CE1B59"/>
    <w:rsid w:val="00CE2201"/>
    <w:rsid w:val="00CE25C2"/>
    <w:rsid w:val="00CE350E"/>
    <w:rsid w:val="00CE3CF7"/>
    <w:rsid w:val="00CE472F"/>
    <w:rsid w:val="00CE4D1C"/>
    <w:rsid w:val="00CF19C4"/>
    <w:rsid w:val="00CF373B"/>
    <w:rsid w:val="00CF37A3"/>
    <w:rsid w:val="00CF3D2A"/>
    <w:rsid w:val="00CF413B"/>
    <w:rsid w:val="00CF4426"/>
    <w:rsid w:val="00CF4FF8"/>
    <w:rsid w:val="00CF5B2B"/>
    <w:rsid w:val="00CF68B8"/>
    <w:rsid w:val="00CF7DE6"/>
    <w:rsid w:val="00CF7FCA"/>
    <w:rsid w:val="00D0030B"/>
    <w:rsid w:val="00D035F7"/>
    <w:rsid w:val="00D04116"/>
    <w:rsid w:val="00D04D1D"/>
    <w:rsid w:val="00D05FC9"/>
    <w:rsid w:val="00D077F8"/>
    <w:rsid w:val="00D10313"/>
    <w:rsid w:val="00D12128"/>
    <w:rsid w:val="00D13954"/>
    <w:rsid w:val="00D1412C"/>
    <w:rsid w:val="00D14587"/>
    <w:rsid w:val="00D15418"/>
    <w:rsid w:val="00D1551C"/>
    <w:rsid w:val="00D17643"/>
    <w:rsid w:val="00D20E9A"/>
    <w:rsid w:val="00D21AAE"/>
    <w:rsid w:val="00D21C57"/>
    <w:rsid w:val="00D23029"/>
    <w:rsid w:val="00D23383"/>
    <w:rsid w:val="00D234D2"/>
    <w:rsid w:val="00D24629"/>
    <w:rsid w:val="00D24B53"/>
    <w:rsid w:val="00D257E8"/>
    <w:rsid w:val="00D26556"/>
    <w:rsid w:val="00D301D2"/>
    <w:rsid w:val="00D321A8"/>
    <w:rsid w:val="00D336B5"/>
    <w:rsid w:val="00D3407E"/>
    <w:rsid w:val="00D40E08"/>
    <w:rsid w:val="00D41BD3"/>
    <w:rsid w:val="00D42062"/>
    <w:rsid w:val="00D427B1"/>
    <w:rsid w:val="00D42D10"/>
    <w:rsid w:val="00D43116"/>
    <w:rsid w:val="00D450BD"/>
    <w:rsid w:val="00D453DD"/>
    <w:rsid w:val="00D462F9"/>
    <w:rsid w:val="00D46A11"/>
    <w:rsid w:val="00D46C1F"/>
    <w:rsid w:val="00D46D9B"/>
    <w:rsid w:val="00D47ABF"/>
    <w:rsid w:val="00D50BC0"/>
    <w:rsid w:val="00D50E76"/>
    <w:rsid w:val="00D519E5"/>
    <w:rsid w:val="00D5351C"/>
    <w:rsid w:val="00D5452F"/>
    <w:rsid w:val="00D56EB1"/>
    <w:rsid w:val="00D57100"/>
    <w:rsid w:val="00D60C51"/>
    <w:rsid w:val="00D617F5"/>
    <w:rsid w:val="00D6180C"/>
    <w:rsid w:val="00D62660"/>
    <w:rsid w:val="00D649AB"/>
    <w:rsid w:val="00D64F65"/>
    <w:rsid w:val="00D65A07"/>
    <w:rsid w:val="00D663E2"/>
    <w:rsid w:val="00D671A9"/>
    <w:rsid w:val="00D6742C"/>
    <w:rsid w:val="00D707CF"/>
    <w:rsid w:val="00D72DA5"/>
    <w:rsid w:val="00D749DD"/>
    <w:rsid w:val="00D75206"/>
    <w:rsid w:val="00D75424"/>
    <w:rsid w:val="00D75C54"/>
    <w:rsid w:val="00D76A2B"/>
    <w:rsid w:val="00D77A27"/>
    <w:rsid w:val="00D808EB"/>
    <w:rsid w:val="00D81A61"/>
    <w:rsid w:val="00D81F6C"/>
    <w:rsid w:val="00D82013"/>
    <w:rsid w:val="00D822FA"/>
    <w:rsid w:val="00D824C1"/>
    <w:rsid w:val="00D825DF"/>
    <w:rsid w:val="00D82643"/>
    <w:rsid w:val="00D82E29"/>
    <w:rsid w:val="00D83DB5"/>
    <w:rsid w:val="00D854EC"/>
    <w:rsid w:val="00D857A3"/>
    <w:rsid w:val="00D865AD"/>
    <w:rsid w:val="00D86A20"/>
    <w:rsid w:val="00D877A0"/>
    <w:rsid w:val="00D87CD8"/>
    <w:rsid w:val="00D9040C"/>
    <w:rsid w:val="00D90491"/>
    <w:rsid w:val="00D91C0B"/>
    <w:rsid w:val="00D92BF9"/>
    <w:rsid w:val="00D9358C"/>
    <w:rsid w:val="00D93C9B"/>
    <w:rsid w:val="00D94AA9"/>
    <w:rsid w:val="00D94C11"/>
    <w:rsid w:val="00D95815"/>
    <w:rsid w:val="00D95A0E"/>
    <w:rsid w:val="00DA053A"/>
    <w:rsid w:val="00DA0DAE"/>
    <w:rsid w:val="00DA1664"/>
    <w:rsid w:val="00DA1A6E"/>
    <w:rsid w:val="00DA3215"/>
    <w:rsid w:val="00DA5360"/>
    <w:rsid w:val="00DA5ACB"/>
    <w:rsid w:val="00DA5E6E"/>
    <w:rsid w:val="00DA792C"/>
    <w:rsid w:val="00DA7977"/>
    <w:rsid w:val="00DB0F6D"/>
    <w:rsid w:val="00DB4C59"/>
    <w:rsid w:val="00DB5EF6"/>
    <w:rsid w:val="00DB6264"/>
    <w:rsid w:val="00DB6346"/>
    <w:rsid w:val="00DB66DC"/>
    <w:rsid w:val="00DC0F72"/>
    <w:rsid w:val="00DC1751"/>
    <w:rsid w:val="00DC3048"/>
    <w:rsid w:val="00DC3FBA"/>
    <w:rsid w:val="00DC4D25"/>
    <w:rsid w:val="00DC5557"/>
    <w:rsid w:val="00DC5838"/>
    <w:rsid w:val="00DC5D49"/>
    <w:rsid w:val="00DD0ADF"/>
    <w:rsid w:val="00DD0B4B"/>
    <w:rsid w:val="00DD0F0B"/>
    <w:rsid w:val="00DD1BC4"/>
    <w:rsid w:val="00DD2942"/>
    <w:rsid w:val="00DD2A8E"/>
    <w:rsid w:val="00DD2D10"/>
    <w:rsid w:val="00DD32EB"/>
    <w:rsid w:val="00DD3578"/>
    <w:rsid w:val="00DD4E15"/>
    <w:rsid w:val="00DE18A2"/>
    <w:rsid w:val="00DE2522"/>
    <w:rsid w:val="00DE25A1"/>
    <w:rsid w:val="00DE285B"/>
    <w:rsid w:val="00DE29B5"/>
    <w:rsid w:val="00DE3894"/>
    <w:rsid w:val="00DE5645"/>
    <w:rsid w:val="00DE623D"/>
    <w:rsid w:val="00DE6510"/>
    <w:rsid w:val="00DE7EF5"/>
    <w:rsid w:val="00DF0A8B"/>
    <w:rsid w:val="00DF1944"/>
    <w:rsid w:val="00DF1B52"/>
    <w:rsid w:val="00DF2005"/>
    <w:rsid w:val="00DF24E9"/>
    <w:rsid w:val="00DF2529"/>
    <w:rsid w:val="00DF34B6"/>
    <w:rsid w:val="00DF3B93"/>
    <w:rsid w:val="00DF4C84"/>
    <w:rsid w:val="00DF4ED4"/>
    <w:rsid w:val="00DF5C5B"/>
    <w:rsid w:val="00DF6C81"/>
    <w:rsid w:val="00E006E4"/>
    <w:rsid w:val="00E01996"/>
    <w:rsid w:val="00E034AC"/>
    <w:rsid w:val="00E078F2"/>
    <w:rsid w:val="00E07ED9"/>
    <w:rsid w:val="00E108C7"/>
    <w:rsid w:val="00E10FCC"/>
    <w:rsid w:val="00E119CF"/>
    <w:rsid w:val="00E11D4B"/>
    <w:rsid w:val="00E12709"/>
    <w:rsid w:val="00E12C19"/>
    <w:rsid w:val="00E12DD2"/>
    <w:rsid w:val="00E13CE6"/>
    <w:rsid w:val="00E14985"/>
    <w:rsid w:val="00E14C0F"/>
    <w:rsid w:val="00E16AD7"/>
    <w:rsid w:val="00E204F0"/>
    <w:rsid w:val="00E224AF"/>
    <w:rsid w:val="00E22CBC"/>
    <w:rsid w:val="00E2401C"/>
    <w:rsid w:val="00E25292"/>
    <w:rsid w:val="00E25CC1"/>
    <w:rsid w:val="00E26F52"/>
    <w:rsid w:val="00E278F2"/>
    <w:rsid w:val="00E300A3"/>
    <w:rsid w:val="00E301D3"/>
    <w:rsid w:val="00E32300"/>
    <w:rsid w:val="00E33A8E"/>
    <w:rsid w:val="00E33FE7"/>
    <w:rsid w:val="00E365AE"/>
    <w:rsid w:val="00E36F1C"/>
    <w:rsid w:val="00E37645"/>
    <w:rsid w:val="00E37FED"/>
    <w:rsid w:val="00E4206A"/>
    <w:rsid w:val="00E43733"/>
    <w:rsid w:val="00E43837"/>
    <w:rsid w:val="00E43CF9"/>
    <w:rsid w:val="00E45BBD"/>
    <w:rsid w:val="00E45DE3"/>
    <w:rsid w:val="00E479B5"/>
    <w:rsid w:val="00E47AAD"/>
    <w:rsid w:val="00E509D4"/>
    <w:rsid w:val="00E51C42"/>
    <w:rsid w:val="00E51D9F"/>
    <w:rsid w:val="00E51EDD"/>
    <w:rsid w:val="00E51FA7"/>
    <w:rsid w:val="00E52752"/>
    <w:rsid w:val="00E52E83"/>
    <w:rsid w:val="00E53A95"/>
    <w:rsid w:val="00E54B80"/>
    <w:rsid w:val="00E55BC1"/>
    <w:rsid w:val="00E55E68"/>
    <w:rsid w:val="00E5640E"/>
    <w:rsid w:val="00E56ED1"/>
    <w:rsid w:val="00E609E4"/>
    <w:rsid w:val="00E60E95"/>
    <w:rsid w:val="00E61298"/>
    <w:rsid w:val="00E616B8"/>
    <w:rsid w:val="00E6177D"/>
    <w:rsid w:val="00E63D05"/>
    <w:rsid w:val="00E64D97"/>
    <w:rsid w:val="00E6697B"/>
    <w:rsid w:val="00E66BBD"/>
    <w:rsid w:val="00E672DE"/>
    <w:rsid w:val="00E7145B"/>
    <w:rsid w:val="00E716F4"/>
    <w:rsid w:val="00E71A77"/>
    <w:rsid w:val="00E72A08"/>
    <w:rsid w:val="00E72B25"/>
    <w:rsid w:val="00E73FD8"/>
    <w:rsid w:val="00E755AF"/>
    <w:rsid w:val="00E75646"/>
    <w:rsid w:val="00E763C7"/>
    <w:rsid w:val="00E769AF"/>
    <w:rsid w:val="00E8011D"/>
    <w:rsid w:val="00E81E8D"/>
    <w:rsid w:val="00E84DFC"/>
    <w:rsid w:val="00E86E1B"/>
    <w:rsid w:val="00E87248"/>
    <w:rsid w:val="00E875AD"/>
    <w:rsid w:val="00E877B4"/>
    <w:rsid w:val="00E877CC"/>
    <w:rsid w:val="00E9401A"/>
    <w:rsid w:val="00E94496"/>
    <w:rsid w:val="00E947BA"/>
    <w:rsid w:val="00E97818"/>
    <w:rsid w:val="00E97DD0"/>
    <w:rsid w:val="00EA0AEE"/>
    <w:rsid w:val="00EA22B3"/>
    <w:rsid w:val="00EA22E7"/>
    <w:rsid w:val="00EA39E6"/>
    <w:rsid w:val="00EA3A80"/>
    <w:rsid w:val="00EA3CDE"/>
    <w:rsid w:val="00EA407B"/>
    <w:rsid w:val="00EA460E"/>
    <w:rsid w:val="00EA52C7"/>
    <w:rsid w:val="00EA5638"/>
    <w:rsid w:val="00EA5E87"/>
    <w:rsid w:val="00EA7086"/>
    <w:rsid w:val="00EA73C6"/>
    <w:rsid w:val="00EB0C3A"/>
    <w:rsid w:val="00EB1074"/>
    <w:rsid w:val="00EB2F35"/>
    <w:rsid w:val="00EB532A"/>
    <w:rsid w:val="00EB536C"/>
    <w:rsid w:val="00EB543C"/>
    <w:rsid w:val="00EB6000"/>
    <w:rsid w:val="00EB7564"/>
    <w:rsid w:val="00EC01B1"/>
    <w:rsid w:val="00EC054E"/>
    <w:rsid w:val="00EC05AC"/>
    <w:rsid w:val="00EC0A54"/>
    <w:rsid w:val="00EC1C10"/>
    <w:rsid w:val="00EC2E5C"/>
    <w:rsid w:val="00EC3808"/>
    <w:rsid w:val="00EC4173"/>
    <w:rsid w:val="00EC43BC"/>
    <w:rsid w:val="00EC51FD"/>
    <w:rsid w:val="00EC594C"/>
    <w:rsid w:val="00EC5EDA"/>
    <w:rsid w:val="00EC5EDF"/>
    <w:rsid w:val="00EC6181"/>
    <w:rsid w:val="00EC632C"/>
    <w:rsid w:val="00EC65DB"/>
    <w:rsid w:val="00ED0E01"/>
    <w:rsid w:val="00ED1AA5"/>
    <w:rsid w:val="00ED25A4"/>
    <w:rsid w:val="00ED3B64"/>
    <w:rsid w:val="00ED5001"/>
    <w:rsid w:val="00ED60EC"/>
    <w:rsid w:val="00ED6193"/>
    <w:rsid w:val="00ED72F8"/>
    <w:rsid w:val="00ED7FC0"/>
    <w:rsid w:val="00EE1146"/>
    <w:rsid w:val="00EE210D"/>
    <w:rsid w:val="00EE4A7B"/>
    <w:rsid w:val="00EE5352"/>
    <w:rsid w:val="00EE545D"/>
    <w:rsid w:val="00EE593D"/>
    <w:rsid w:val="00EE75EF"/>
    <w:rsid w:val="00EE7C10"/>
    <w:rsid w:val="00EF10E6"/>
    <w:rsid w:val="00EF546B"/>
    <w:rsid w:val="00EF5F8C"/>
    <w:rsid w:val="00EF7F02"/>
    <w:rsid w:val="00F00085"/>
    <w:rsid w:val="00F0073A"/>
    <w:rsid w:val="00F00939"/>
    <w:rsid w:val="00F00A1F"/>
    <w:rsid w:val="00F00CE3"/>
    <w:rsid w:val="00F01A42"/>
    <w:rsid w:val="00F01D3E"/>
    <w:rsid w:val="00F02396"/>
    <w:rsid w:val="00F02411"/>
    <w:rsid w:val="00F02EF8"/>
    <w:rsid w:val="00F05B77"/>
    <w:rsid w:val="00F05CEA"/>
    <w:rsid w:val="00F062DD"/>
    <w:rsid w:val="00F07093"/>
    <w:rsid w:val="00F10C6D"/>
    <w:rsid w:val="00F114F4"/>
    <w:rsid w:val="00F117D2"/>
    <w:rsid w:val="00F11B22"/>
    <w:rsid w:val="00F12405"/>
    <w:rsid w:val="00F176CD"/>
    <w:rsid w:val="00F178BE"/>
    <w:rsid w:val="00F179A8"/>
    <w:rsid w:val="00F21A9E"/>
    <w:rsid w:val="00F2313A"/>
    <w:rsid w:val="00F235E6"/>
    <w:rsid w:val="00F24C52"/>
    <w:rsid w:val="00F26E38"/>
    <w:rsid w:val="00F27451"/>
    <w:rsid w:val="00F27491"/>
    <w:rsid w:val="00F31141"/>
    <w:rsid w:val="00F32EED"/>
    <w:rsid w:val="00F331B0"/>
    <w:rsid w:val="00F33697"/>
    <w:rsid w:val="00F346DE"/>
    <w:rsid w:val="00F347AD"/>
    <w:rsid w:val="00F36F3F"/>
    <w:rsid w:val="00F40ABE"/>
    <w:rsid w:val="00F420D2"/>
    <w:rsid w:val="00F42F55"/>
    <w:rsid w:val="00F43E50"/>
    <w:rsid w:val="00F46E98"/>
    <w:rsid w:val="00F47897"/>
    <w:rsid w:val="00F50113"/>
    <w:rsid w:val="00F5186C"/>
    <w:rsid w:val="00F51994"/>
    <w:rsid w:val="00F519A9"/>
    <w:rsid w:val="00F52A0C"/>
    <w:rsid w:val="00F52ABA"/>
    <w:rsid w:val="00F536A6"/>
    <w:rsid w:val="00F54F86"/>
    <w:rsid w:val="00F5509C"/>
    <w:rsid w:val="00F56B2C"/>
    <w:rsid w:val="00F57900"/>
    <w:rsid w:val="00F57D97"/>
    <w:rsid w:val="00F6000F"/>
    <w:rsid w:val="00F60143"/>
    <w:rsid w:val="00F61E51"/>
    <w:rsid w:val="00F623E6"/>
    <w:rsid w:val="00F631E0"/>
    <w:rsid w:val="00F64D4B"/>
    <w:rsid w:val="00F65231"/>
    <w:rsid w:val="00F666EE"/>
    <w:rsid w:val="00F71B98"/>
    <w:rsid w:val="00F73162"/>
    <w:rsid w:val="00F7454E"/>
    <w:rsid w:val="00F74A23"/>
    <w:rsid w:val="00F750DF"/>
    <w:rsid w:val="00F76EB4"/>
    <w:rsid w:val="00F76FE0"/>
    <w:rsid w:val="00F77CA9"/>
    <w:rsid w:val="00F804A1"/>
    <w:rsid w:val="00F815EF"/>
    <w:rsid w:val="00F815FD"/>
    <w:rsid w:val="00F81A54"/>
    <w:rsid w:val="00F823D8"/>
    <w:rsid w:val="00F82408"/>
    <w:rsid w:val="00F82CC3"/>
    <w:rsid w:val="00F82FB7"/>
    <w:rsid w:val="00F83284"/>
    <w:rsid w:val="00F83CDE"/>
    <w:rsid w:val="00F85352"/>
    <w:rsid w:val="00F85955"/>
    <w:rsid w:val="00F85AF1"/>
    <w:rsid w:val="00F85C7B"/>
    <w:rsid w:val="00F866CC"/>
    <w:rsid w:val="00F86FAF"/>
    <w:rsid w:val="00F87D90"/>
    <w:rsid w:val="00F919F5"/>
    <w:rsid w:val="00F91BD1"/>
    <w:rsid w:val="00F93B15"/>
    <w:rsid w:val="00F97194"/>
    <w:rsid w:val="00FA017D"/>
    <w:rsid w:val="00FA053A"/>
    <w:rsid w:val="00FA1B32"/>
    <w:rsid w:val="00FA1FF2"/>
    <w:rsid w:val="00FA2B0C"/>
    <w:rsid w:val="00FA3979"/>
    <w:rsid w:val="00FA49F3"/>
    <w:rsid w:val="00FA4C46"/>
    <w:rsid w:val="00FA6892"/>
    <w:rsid w:val="00FB0E0F"/>
    <w:rsid w:val="00FB157B"/>
    <w:rsid w:val="00FB170B"/>
    <w:rsid w:val="00FB3AFD"/>
    <w:rsid w:val="00FB43B4"/>
    <w:rsid w:val="00FB4C5C"/>
    <w:rsid w:val="00FB4FBD"/>
    <w:rsid w:val="00FB545F"/>
    <w:rsid w:val="00FB5FA3"/>
    <w:rsid w:val="00FB686F"/>
    <w:rsid w:val="00FB6AA4"/>
    <w:rsid w:val="00FB74A2"/>
    <w:rsid w:val="00FC1912"/>
    <w:rsid w:val="00FC2F13"/>
    <w:rsid w:val="00FC3639"/>
    <w:rsid w:val="00FC4904"/>
    <w:rsid w:val="00FC4F7A"/>
    <w:rsid w:val="00FC553A"/>
    <w:rsid w:val="00FC5C32"/>
    <w:rsid w:val="00FC6262"/>
    <w:rsid w:val="00FC700C"/>
    <w:rsid w:val="00FC7119"/>
    <w:rsid w:val="00FC7AC8"/>
    <w:rsid w:val="00FD1479"/>
    <w:rsid w:val="00FD1B09"/>
    <w:rsid w:val="00FD1C76"/>
    <w:rsid w:val="00FD20A1"/>
    <w:rsid w:val="00FD31C2"/>
    <w:rsid w:val="00FD340E"/>
    <w:rsid w:val="00FD452A"/>
    <w:rsid w:val="00FD4E5E"/>
    <w:rsid w:val="00FD7165"/>
    <w:rsid w:val="00FD7578"/>
    <w:rsid w:val="00FD7831"/>
    <w:rsid w:val="00FD7B3A"/>
    <w:rsid w:val="00FD7E88"/>
    <w:rsid w:val="00FE074B"/>
    <w:rsid w:val="00FE0E08"/>
    <w:rsid w:val="00FE123F"/>
    <w:rsid w:val="00FE1978"/>
    <w:rsid w:val="00FE2134"/>
    <w:rsid w:val="00FE362F"/>
    <w:rsid w:val="00FE44CC"/>
    <w:rsid w:val="00FE46F5"/>
    <w:rsid w:val="00FE5795"/>
    <w:rsid w:val="00FE64EC"/>
    <w:rsid w:val="00FE6C8B"/>
    <w:rsid w:val="00FF1613"/>
    <w:rsid w:val="00FF1C13"/>
    <w:rsid w:val="00FF2EAD"/>
    <w:rsid w:val="00FF3445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49703"/>
  <w15:chartTrackingRefBased/>
  <w15:docId w15:val="{A33C866B-39AD-4DF6-9A88-10880E1C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A0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1FF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1FF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1FF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21FF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21FF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21FF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321FF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321FF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321FF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1FF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1F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21FF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21F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21FF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21FF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321FF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321FF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321FFF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7259D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052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52F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52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52FE"/>
    <w:rPr>
      <w:sz w:val="18"/>
      <w:szCs w:val="18"/>
    </w:rPr>
  </w:style>
  <w:style w:type="character" w:styleId="a8">
    <w:name w:val="Hyperlink"/>
    <w:basedOn w:val="a0"/>
    <w:uiPriority w:val="99"/>
    <w:unhideWhenUsed/>
    <w:rsid w:val="006F2ED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F2ED3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600B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">
    <w:name w:val="font"/>
    <w:basedOn w:val="a0"/>
    <w:rsid w:val="00600B06"/>
  </w:style>
  <w:style w:type="character" w:customStyle="1" w:styleId="size">
    <w:name w:val="size"/>
    <w:basedOn w:val="a0"/>
    <w:rsid w:val="00600B06"/>
  </w:style>
  <w:style w:type="paragraph" w:styleId="aa">
    <w:name w:val="Normal (Web)"/>
    <w:basedOn w:val="a"/>
    <w:link w:val="ab"/>
    <w:uiPriority w:val="99"/>
    <w:semiHidden/>
    <w:unhideWhenUsed/>
    <w:rsid w:val="00600B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600B06"/>
    <w:rPr>
      <w:b/>
      <w:bCs/>
    </w:rPr>
  </w:style>
  <w:style w:type="paragraph" w:customStyle="1" w:styleId="te-preview-highlight">
    <w:name w:val="te-preview-highlight"/>
    <w:basedOn w:val="a"/>
    <w:rsid w:val="00600B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FollowedHyperlink"/>
    <w:basedOn w:val="a0"/>
    <w:uiPriority w:val="99"/>
    <w:semiHidden/>
    <w:unhideWhenUsed/>
    <w:rsid w:val="00600B06"/>
    <w:rPr>
      <w:color w:val="800080"/>
      <w:u w:val="single"/>
    </w:rPr>
  </w:style>
  <w:style w:type="character" w:styleId="ae">
    <w:name w:val="Emphasis"/>
    <w:basedOn w:val="a0"/>
    <w:uiPriority w:val="20"/>
    <w:qFormat/>
    <w:rsid w:val="00600B06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600B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00B0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00B06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600B06"/>
  </w:style>
  <w:style w:type="paragraph" w:customStyle="1" w:styleId="code-line">
    <w:name w:val="code-line"/>
    <w:basedOn w:val="a"/>
    <w:rsid w:val="00600B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600B06"/>
  </w:style>
  <w:style w:type="character" w:customStyle="1" w:styleId="hljs-keyword">
    <w:name w:val="hljs-keyword"/>
    <w:basedOn w:val="a0"/>
    <w:rsid w:val="00600B06"/>
  </w:style>
  <w:style w:type="character" w:customStyle="1" w:styleId="hljs-number">
    <w:name w:val="hljs-number"/>
    <w:basedOn w:val="a0"/>
    <w:rsid w:val="00600B06"/>
  </w:style>
  <w:style w:type="character" w:customStyle="1" w:styleId="hljs-function">
    <w:name w:val="hljs-function"/>
    <w:basedOn w:val="a0"/>
    <w:rsid w:val="00600B06"/>
  </w:style>
  <w:style w:type="character" w:customStyle="1" w:styleId="hljs-title">
    <w:name w:val="hljs-title"/>
    <w:basedOn w:val="a0"/>
    <w:rsid w:val="00600B06"/>
  </w:style>
  <w:style w:type="character" w:customStyle="1" w:styleId="hljs-params">
    <w:name w:val="hljs-params"/>
    <w:basedOn w:val="a0"/>
    <w:rsid w:val="00600B06"/>
  </w:style>
  <w:style w:type="character" w:customStyle="1" w:styleId="hljs-class">
    <w:name w:val="hljs-class"/>
    <w:basedOn w:val="a0"/>
    <w:rsid w:val="00600B06"/>
  </w:style>
  <w:style w:type="paragraph" w:customStyle="1" w:styleId="text-xs">
    <w:name w:val="text-xs"/>
    <w:basedOn w:val="a"/>
    <w:rsid w:val="00093C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MDisplayEquation">
    <w:name w:val="AMDisplayEquation"/>
    <w:basedOn w:val="aa"/>
    <w:link w:val="AMDisplayEquation0"/>
    <w:rsid w:val="00032A0B"/>
    <w:pPr>
      <w:spacing w:before="0" w:beforeAutospacing="0" w:after="0" w:afterAutospacing="0"/>
    </w:pPr>
    <w:rPr>
      <w:rFonts w:cs="Segoe UI"/>
      <w:color w:val="3F3F3F"/>
      <w:szCs w:val="21"/>
    </w:rPr>
  </w:style>
  <w:style w:type="character" w:customStyle="1" w:styleId="ab">
    <w:name w:val="普通(网站) 字符"/>
    <w:basedOn w:val="a0"/>
    <w:link w:val="aa"/>
    <w:uiPriority w:val="99"/>
    <w:semiHidden/>
    <w:rsid w:val="00032A0B"/>
    <w:rPr>
      <w:rFonts w:ascii="宋体" w:eastAsia="宋体" w:hAnsi="宋体" w:cs="宋体"/>
      <w:kern w:val="0"/>
      <w:sz w:val="24"/>
      <w:szCs w:val="24"/>
    </w:rPr>
  </w:style>
  <w:style w:type="character" w:customStyle="1" w:styleId="AMDisplayEquation0">
    <w:name w:val="AMDisplayEquation 字符"/>
    <w:basedOn w:val="ab"/>
    <w:link w:val="AMDisplayEquation"/>
    <w:rsid w:val="00032A0B"/>
    <w:rPr>
      <w:rFonts w:ascii="宋体" w:eastAsia="宋体" w:hAnsi="宋体" w:cs="Segoe UI"/>
      <w:color w:val="3F3F3F"/>
      <w:kern w:val="0"/>
      <w:sz w:val="24"/>
      <w:szCs w:val="21"/>
    </w:rPr>
  </w:style>
  <w:style w:type="character" w:customStyle="1" w:styleId="hljs-type">
    <w:name w:val="hljs-type"/>
    <w:basedOn w:val="a0"/>
    <w:rsid w:val="00EC43BC"/>
  </w:style>
  <w:style w:type="character" w:customStyle="1" w:styleId="hljs-operator">
    <w:name w:val="hljs-operator"/>
    <w:basedOn w:val="a0"/>
    <w:rsid w:val="00EC43BC"/>
  </w:style>
  <w:style w:type="character" w:customStyle="1" w:styleId="code-block-headerlang">
    <w:name w:val="code-block-header__lang"/>
    <w:basedOn w:val="a0"/>
    <w:rsid w:val="00D75C54"/>
  </w:style>
  <w:style w:type="character" w:customStyle="1" w:styleId="code-block-headercopy">
    <w:name w:val="code-block-header__copy"/>
    <w:basedOn w:val="a0"/>
    <w:rsid w:val="00D75C54"/>
  </w:style>
  <w:style w:type="character" w:customStyle="1" w:styleId="hljs-variable">
    <w:name w:val="hljs-variable"/>
    <w:basedOn w:val="a0"/>
    <w:rsid w:val="00D75C54"/>
  </w:style>
  <w:style w:type="character" w:customStyle="1" w:styleId="hljs-literal">
    <w:name w:val="hljs-literal"/>
    <w:basedOn w:val="a0"/>
    <w:rsid w:val="00D75C54"/>
  </w:style>
  <w:style w:type="character" w:customStyle="1" w:styleId="hljs-builtin">
    <w:name w:val="hljs-built_in"/>
    <w:basedOn w:val="a0"/>
    <w:rsid w:val="00182E73"/>
  </w:style>
  <w:style w:type="character" w:customStyle="1" w:styleId="hljs-meta">
    <w:name w:val="hljs-meta"/>
    <w:basedOn w:val="a0"/>
    <w:rsid w:val="00182E73"/>
  </w:style>
  <w:style w:type="paragraph" w:customStyle="1" w:styleId="detailbox">
    <w:name w:val="detail_box"/>
    <w:basedOn w:val="a"/>
    <w:rsid w:val="000141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text">
    <w:name w:val="detail_text"/>
    <w:basedOn w:val="a"/>
    <w:rsid w:val="000141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job-title">
    <w:name w:val="job-title"/>
    <w:basedOn w:val="a0"/>
    <w:rsid w:val="00014106"/>
  </w:style>
  <w:style w:type="character" w:customStyle="1" w:styleId="content3zukj">
    <w:name w:val="content__3zukj"/>
    <w:basedOn w:val="a0"/>
    <w:rsid w:val="00014106"/>
  </w:style>
  <w:style w:type="character" w:customStyle="1" w:styleId="hljs-attr">
    <w:name w:val="hljs-attr"/>
    <w:basedOn w:val="a0"/>
    <w:rsid w:val="00611C5C"/>
  </w:style>
  <w:style w:type="character" w:customStyle="1" w:styleId="katex-mathml">
    <w:name w:val="katex-mathml"/>
    <w:basedOn w:val="a0"/>
    <w:rsid w:val="00CD4D5F"/>
  </w:style>
  <w:style w:type="character" w:customStyle="1" w:styleId="mord">
    <w:name w:val="mord"/>
    <w:basedOn w:val="a0"/>
    <w:rsid w:val="00CD4D5F"/>
  </w:style>
  <w:style w:type="character" w:customStyle="1" w:styleId="hljs-attribute">
    <w:name w:val="hljs-attribute"/>
    <w:basedOn w:val="a0"/>
    <w:rsid w:val="00184E05"/>
  </w:style>
  <w:style w:type="character" w:customStyle="1" w:styleId="language-bash">
    <w:name w:val="language-bash"/>
    <w:basedOn w:val="a0"/>
    <w:rsid w:val="00184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5430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424717580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177425066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508793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45063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97853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003164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576865062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63184015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2000497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16080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5447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3889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49462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2110469161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2025398291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388503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61764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71700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853183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66285223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2023437963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497110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37180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80014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3866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721485832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384842624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199776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82057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31074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03808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530214864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2004384345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275014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77066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94610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112284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7319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921787109">
              <w:marLeft w:val="0"/>
              <w:marRight w:val="0"/>
              <w:marTop w:val="100"/>
              <w:marBottom w:val="10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2110813322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823813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1988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84432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158475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  <w:divsChild>
                                    <w:div w:id="132724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63B3D"/>
                                        <w:left w:val="single" w:sz="2" w:space="0" w:color="363B3D"/>
                                        <w:bottom w:val="single" w:sz="2" w:space="0" w:color="363B3D"/>
                                        <w:right w:val="single" w:sz="2" w:space="0" w:color="363B3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4912908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781334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40685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600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196045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  <w:divsChild>
                                    <w:div w:id="211084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63B3D"/>
                                        <w:left w:val="single" w:sz="2" w:space="0" w:color="363B3D"/>
                                        <w:bottom w:val="single" w:sz="2" w:space="0" w:color="363B3D"/>
                                        <w:right w:val="single" w:sz="2" w:space="0" w:color="363B3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0377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087381315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607884735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148088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22800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54174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087478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880699704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57243289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365102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81922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203425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41073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  <w:div w:id="64220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  <w:div w:id="147294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8775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434478965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670910414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114904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32528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12777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58199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977489857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779954796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420977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35557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58086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0069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333682101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729960048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634021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84701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53140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031553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552880318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255525607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2141217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92302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05716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43491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40460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252976409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724261161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092699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4537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59266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804222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335546823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748529294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953049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30651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4557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20240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  <w:divsChild>
                                    <w:div w:id="176090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63B3D"/>
                                        <w:left w:val="single" w:sz="2" w:space="0" w:color="363B3D"/>
                                        <w:bottom w:val="single" w:sz="2" w:space="0" w:color="363B3D"/>
                                        <w:right w:val="single" w:sz="2" w:space="0" w:color="363B3D"/>
                                      </w:divBdr>
                                    </w:div>
                                    <w:div w:id="33195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63B3D"/>
                                        <w:left w:val="single" w:sz="2" w:space="0" w:color="363B3D"/>
                                        <w:bottom w:val="single" w:sz="2" w:space="0" w:color="363B3D"/>
                                        <w:right w:val="single" w:sz="2" w:space="0" w:color="363B3D"/>
                                      </w:divBdr>
                                    </w:div>
                                    <w:div w:id="184177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63B3D"/>
                                        <w:left w:val="single" w:sz="2" w:space="0" w:color="363B3D"/>
                                        <w:bottom w:val="single" w:sz="2" w:space="0" w:color="363B3D"/>
                                        <w:right w:val="single" w:sz="2" w:space="0" w:color="363B3D"/>
                                      </w:divBdr>
                                    </w:div>
                                    <w:div w:id="195725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63B3D"/>
                                        <w:left w:val="single" w:sz="2" w:space="0" w:color="363B3D"/>
                                        <w:bottom w:val="single" w:sz="2" w:space="0" w:color="363B3D"/>
                                        <w:right w:val="single" w:sz="2" w:space="0" w:color="363B3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4211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631247357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488249760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950353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87454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200088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877324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825394491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965963664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2103909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44141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88279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4600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2085685113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987435336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315376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93878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90113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662385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411656796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53352660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5837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5985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79051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197224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6794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15760903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067413745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714496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64549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71333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681554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440995352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985499222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796148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3288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5185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196550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  <w:divsChild>
                                    <w:div w:id="146585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63B3D"/>
                                        <w:left w:val="single" w:sz="2" w:space="0" w:color="363B3D"/>
                                        <w:bottom w:val="single" w:sz="2" w:space="0" w:color="363B3D"/>
                                        <w:right w:val="single" w:sz="2" w:space="0" w:color="363B3D"/>
                                      </w:divBdr>
                                    </w:div>
                                    <w:div w:id="191596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63B3D"/>
                                        <w:left w:val="single" w:sz="2" w:space="0" w:color="363B3D"/>
                                        <w:bottom w:val="single" w:sz="2" w:space="0" w:color="363B3D"/>
                                        <w:right w:val="single" w:sz="2" w:space="0" w:color="363B3D"/>
                                      </w:divBdr>
                                    </w:div>
                                    <w:div w:id="181071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63B3D"/>
                                        <w:left w:val="single" w:sz="2" w:space="0" w:color="363B3D"/>
                                        <w:bottom w:val="single" w:sz="2" w:space="0" w:color="363B3D"/>
                                        <w:right w:val="single" w:sz="2" w:space="0" w:color="363B3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3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50057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684747501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976370591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895434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28234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53150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862701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346059110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712578313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937984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53080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7598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53492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  <w:divsChild>
                                    <w:div w:id="144048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63B3D"/>
                                        <w:left w:val="single" w:sz="2" w:space="0" w:color="363B3D"/>
                                        <w:bottom w:val="single" w:sz="2" w:space="0" w:color="363B3D"/>
                                        <w:right w:val="single" w:sz="2" w:space="0" w:color="363B3D"/>
                                      </w:divBdr>
                                    </w:div>
                                    <w:div w:id="193789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63B3D"/>
                                        <w:left w:val="single" w:sz="2" w:space="0" w:color="363B3D"/>
                                        <w:bottom w:val="single" w:sz="2" w:space="0" w:color="363B3D"/>
                                        <w:right w:val="single" w:sz="2" w:space="0" w:color="363B3D"/>
                                      </w:divBdr>
                                    </w:div>
                                    <w:div w:id="26334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63B3D"/>
                                        <w:left w:val="single" w:sz="2" w:space="0" w:color="363B3D"/>
                                        <w:bottom w:val="single" w:sz="2" w:space="0" w:color="363B3D"/>
                                        <w:right w:val="single" w:sz="2" w:space="0" w:color="363B3D"/>
                                      </w:divBdr>
                                    </w:div>
                                    <w:div w:id="190659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63B3D"/>
                                        <w:left w:val="single" w:sz="2" w:space="0" w:color="363B3D"/>
                                        <w:bottom w:val="single" w:sz="2" w:space="0" w:color="363B3D"/>
                                        <w:right w:val="single" w:sz="2" w:space="0" w:color="363B3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255540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560136255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</w:div>
          </w:divsChild>
        </w:div>
      </w:divsChild>
    </w:div>
    <w:div w:id="2559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7388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53837554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790198679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256402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203738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91203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94935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810446386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247375019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885994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23200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32955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166462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  <w:div w:id="201040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  <w:div w:id="78777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  <w:div w:id="26137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  <w:div w:id="20487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  <w:div w:id="84424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  <w:div w:id="212973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  <w:div w:id="71646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  <w:div w:id="59880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  <w:div w:id="13422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  <w:div w:id="118444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  <w:div w:id="138399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9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6061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516118009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106384937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384671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14959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85264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83381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22313871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169566913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058165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204120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212113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161173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6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649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566255665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700588013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73212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28145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00481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157523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506092911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566961746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65638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209493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07035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88926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9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30768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386492178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793085710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830516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45486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96720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394250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182167267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433407950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57675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93732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43583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80415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0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948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836698856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294216088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46758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46010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43925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2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5099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532116798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2041740941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11369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44029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21555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235465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026179946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602224370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431123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32960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2766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71219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9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8872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534221593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341347591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125658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211643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67937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687441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236404928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90076180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590353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17106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39809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181699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5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0863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279728969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302534777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787966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203033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87572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520579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454980464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698437381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810705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98848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47141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63013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9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8651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2059742927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047604841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511675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23635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212541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508140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638733065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071005364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213686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04444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83606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173508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9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3635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964847064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222564071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276378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34532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63479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536326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408041929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313679654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80252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62846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21130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9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4103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635180739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2055350683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863861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63957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21157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184774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668019485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459416256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723022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22749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203083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36513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8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3519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636447540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806925312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319848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30605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58302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965390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305208167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895001940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338434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341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41412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186524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  <w:divsChild>
                                    <w:div w:id="76430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63B3D"/>
                                        <w:left w:val="single" w:sz="2" w:space="0" w:color="363B3D"/>
                                        <w:bottom w:val="single" w:sz="2" w:space="0" w:color="363B3D"/>
                                        <w:right w:val="single" w:sz="2" w:space="0" w:color="363B3D"/>
                                      </w:divBdr>
                                    </w:div>
                                    <w:div w:id="17334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63B3D"/>
                                        <w:left w:val="single" w:sz="2" w:space="0" w:color="363B3D"/>
                                        <w:bottom w:val="single" w:sz="2" w:space="0" w:color="363B3D"/>
                                        <w:right w:val="single" w:sz="2" w:space="0" w:color="363B3D"/>
                                      </w:divBdr>
                                    </w:div>
                                    <w:div w:id="187704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63B3D"/>
                                        <w:left w:val="single" w:sz="2" w:space="0" w:color="363B3D"/>
                                        <w:bottom w:val="single" w:sz="2" w:space="0" w:color="363B3D"/>
                                        <w:right w:val="single" w:sz="2" w:space="0" w:color="363B3D"/>
                                      </w:divBdr>
                                    </w:div>
                                    <w:div w:id="139959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63B3D"/>
                                        <w:left w:val="single" w:sz="2" w:space="0" w:color="363B3D"/>
                                        <w:bottom w:val="single" w:sz="2" w:space="0" w:color="363B3D"/>
                                        <w:right w:val="single" w:sz="2" w:space="0" w:color="363B3D"/>
                                      </w:divBdr>
                                    </w:div>
                                    <w:div w:id="71515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63B3D"/>
                                        <w:left w:val="single" w:sz="2" w:space="0" w:color="363B3D"/>
                                        <w:bottom w:val="single" w:sz="2" w:space="0" w:color="363B3D"/>
                                        <w:right w:val="single" w:sz="2" w:space="0" w:color="363B3D"/>
                                      </w:divBdr>
                                    </w:div>
                                    <w:div w:id="37836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63B3D"/>
                                        <w:left w:val="single" w:sz="2" w:space="0" w:color="363B3D"/>
                                        <w:bottom w:val="single" w:sz="2" w:space="0" w:color="363B3D"/>
                                        <w:right w:val="single" w:sz="2" w:space="0" w:color="363B3D"/>
                                      </w:divBdr>
                                    </w:div>
                                    <w:div w:id="83256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63B3D"/>
                                        <w:left w:val="single" w:sz="2" w:space="0" w:color="363B3D"/>
                                        <w:bottom w:val="single" w:sz="2" w:space="0" w:color="363B3D"/>
                                        <w:right w:val="single" w:sz="2" w:space="0" w:color="363B3D"/>
                                      </w:divBdr>
                                    </w:div>
                                    <w:div w:id="204297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63B3D"/>
                                        <w:left w:val="single" w:sz="2" w:space="0" w:color="363B3D"/>
                                        <w:bottom w:val="single" w:sz="2" w:space="0" w:color="363B3D"/>
                                        <w:right w:val="single" w:sz="2" w:space="0" w:color="363B3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9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3808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806319012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460538065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247037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43258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99171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006083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2073849316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393655199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192259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58696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46558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44978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6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66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6265435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0732314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81786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9654914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146390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249778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302009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4784517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5153848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2430258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51473124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651435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30018972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6618897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95431513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509168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406442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75759833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3783592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7693744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0415874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151692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116034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2626460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8626758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28164133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509965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758171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5770400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1007554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5505063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544763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7954678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0694262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5789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97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6307443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5412454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5794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0832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580992593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2045669872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472600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72197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90954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9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051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459880477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256910027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928152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212515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46291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531676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51995943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180240793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510950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62019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76406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2486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1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1300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57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76475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07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7093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30" w:color="353A3C"/>
            <w:right w:val="none" w:sz="0" w:space="0" w:color="auto"/>
          </w:divBdr>
          <w:divsChild>
            <w:div w:id="17634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8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2255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29013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489691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50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0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091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05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917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058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0015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35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051105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150373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25164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09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43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32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864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34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99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476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156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060700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144939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019263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12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11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03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017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06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3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8051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45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549576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202528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144167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03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56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48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958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587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827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260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437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883935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24572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240861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443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29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56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37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85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157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334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505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97366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61278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376696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52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31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5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634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504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980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040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96284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119488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601963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68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34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07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872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573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534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659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834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562737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154725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19904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62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19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588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5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108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86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459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508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136358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28137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90498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6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996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87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57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718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34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354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274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49006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86051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225430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68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941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18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395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851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624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837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245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540880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26411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620668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87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76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707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15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415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850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957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237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406066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131452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28476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53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520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85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35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789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531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6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864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675657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75648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825449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3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7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96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04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55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759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72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892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507373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178966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0563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76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2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89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98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873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005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351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253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806171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19812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89934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67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25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467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81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78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196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5302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808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179403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96908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60925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54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05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033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81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363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622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6331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013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235235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80565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526366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38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10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03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00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109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203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5433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75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862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8585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973118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8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073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69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489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042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617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733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614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74273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148689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897008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43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1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85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007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402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739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828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75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591177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7598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617511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23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55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81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662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064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8195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146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914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3950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118255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521376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83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566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540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003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910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679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933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614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802441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190660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4403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22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186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09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12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504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174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939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905780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137419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174826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63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273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75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074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276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79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7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647798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201891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194314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3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23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787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5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761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742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809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19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488941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5139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458064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06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7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98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8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13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90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778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646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57151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17342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147117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08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19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64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8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167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41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992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210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911720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24387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737045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31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86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69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661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820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848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93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636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766185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18004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172769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92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703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56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038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279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19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498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804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581847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157300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047936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51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86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88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63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430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88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635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9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695345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146828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29954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62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0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9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68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668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545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684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202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716098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64193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426153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7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70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516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88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266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532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6030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840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979604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5251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455232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04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79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38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13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50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52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895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5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771638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131756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540409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22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1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185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659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699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873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29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324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64758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24982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941738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17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141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228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242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88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313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017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07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17875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166936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421507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64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58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15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78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350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2420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47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459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039296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127528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839355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35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7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98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809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45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801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637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909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862787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150840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721788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39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68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99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61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26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445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242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848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654896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63807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98366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08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06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30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935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084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897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473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813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716496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5917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877503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04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4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38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304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4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978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948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271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791558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12447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32617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97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02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18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70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977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41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708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794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510366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151252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695427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56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12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0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539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225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363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924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408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613571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173808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901984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28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4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567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534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041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794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711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539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763856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171988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87842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54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19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137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798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244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110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3305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400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671406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124691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125140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9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88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933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854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320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408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52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81923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139369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876205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2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81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25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14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037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022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393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254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796109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126445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786680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29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42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05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13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70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974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076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447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480591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66278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28833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17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09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88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834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869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8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807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281075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105299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00621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37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59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808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540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786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0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194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775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46803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141027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986082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28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058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70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454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77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625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463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581116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54070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79302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8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51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67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68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70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377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48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93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904195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45857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099306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26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7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51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466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904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3856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65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569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00108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93135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386524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10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92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74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8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8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797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420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079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535093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203025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821763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20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03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5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63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272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2188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340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389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794373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150458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80690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35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8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55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71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52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609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929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4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174051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25" w:color="363B3D"/>
                            <w:left w:val="single" w:sz="6" w:space="0" w:color="363B3D"/>
                            <w:bottom w:val="single" w:sz="6" w:space="11" w:color="363B3D"/>
                            <w:right w:val="single" w:sz="6" w:space="0" w:color="363B3D"/>
                          </w:divBdr>
                          <w:divsChild>
                            <w:div w:id="3066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855389">
                                  <w:marLeft w:val="630"/>
                                  <w:marRight w:val="3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7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21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2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42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823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87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614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943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912474">
          <w:marLeft w:val="0"/>
          <w:marRight w:val="0"/>
          <w:marTop w:val="15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2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67076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060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4411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213590123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1684362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007443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51907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83480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914773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62921466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958248427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538590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85244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55786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8021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3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9901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595554370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</w:div>
            <w:div w:id="130486473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139223238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649140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75362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88626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871079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622759752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970814366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326741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66266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97938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128261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8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30490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968312353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52264267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546331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918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94067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46263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522742645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958758179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871385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206204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30030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34944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7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30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96566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307448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1620464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7532828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016222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21766951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34285243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109028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7950255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1775147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67360216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118031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9187039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0461026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35811527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89943890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6983457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0604909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555972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4214140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7700001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8566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8117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4471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313489586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455875006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812674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89885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65459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675666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2093042743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514155193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442385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26491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94198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9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6585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023048693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032002543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198205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201060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94472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1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6115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922451168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58671308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600722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05023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38549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090281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590962890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042481842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875773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34408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50247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4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88585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662244875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804660895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435057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56927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65734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916434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069421160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314093593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208685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76272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45988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177847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6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2099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875002934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604852578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352031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214585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56349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238543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249732902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72381265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512186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35195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73154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201013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  <w:div w:id="183405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  <w:div w:id="182053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3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7156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4094404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581019607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2000188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92741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30384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11581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575892465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713798115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2070808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9212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90070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139697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6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3097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402680229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768551254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830826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74005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87237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125702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408696120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355741009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2136370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59181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5612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160113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  <w:divsChild>
                                    <w:div w:id="53169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63B3D"/>
                                        <w:left w:val="single" w:sz="2" w:space="0" w:color="363B3D"/>
                                        <w:bottom w:val="single" w:sz="2" w:space="0" w:color="363B3D"/>
                                        <w:right w:val="single" w:sz="2" w:space="0" w:color="363B3D"/>
                                      </w:divBdr>
                                    </w:div>
                                    <w:div w:id="132122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63B3D"/>
                                        <w:left w:val="single" w:sz="2" w:space="0" w:color="363B3D"/>
                                        <w:bottom w:val="single" w:sz="2" w:space="0" w:color="363B3D"/>
                                        <w:right w:val="single" w:sz="2" w:space="0" w:color="363B3D"/>
                                      </w:divBdr>
                                    </w:div>
                                    <w:div w:id="168697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63B3D"/>
                                        <w:left w:val="single" w:sz="2" w:space="0" w:color="363B3D"/>
                                        <w:bottom w:val="single" w:sz="2" w:space="0" w:color="363B3D"/>
                                        <w:right w:val="single" w:sz="2" w:space="0" w:color="363B3D"/>
                                      </w:divBdr>
                                    </w:div>
                                    <w:div w:id="72719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63B3D"/>
                                        <w:left w:val="single" w:sz="2" w:space="0" w:color="363B3D"/>
                                        <w:bottom w:val="single" w:sz="2" w:space="0" w:color="363B3D"/>
                                        <w:right w:val="single" w:sz="2" w:space="0" w:color="363B3D"/>
                                      </w:divBdr>
                                    </w:div>
                                    <w:div w:id="58098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63B3D"/>
                                        <w:left w:val="single" w:sz="2" w:space="0" w:color="363B3D"/>
                                        <w:bottom w:val="single" w:sz="2" w:space="0" w:color="363B3D"/>
                                        <w:right w:val="single" w:sz="2" w:space="0" w:color="363B3D"/>
                                      </w:divBdr>
                                    </w:div>
                                    <w:div w:id="143570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63B3D"/>
                                        <w:left w:val="single" w:sz="2" w:space="0" w:color="363B3D"/>
                                        <w:bottom w:val="single" w:sz="2" w:space="0" w:color="363B3D"/>
                                        <w:right w:val="single" w:sz="2" w:space="0" w:color="363B3D"/>
                                      </w:divBdr>
                                    </w:div>
                                    <w:div w:id="147039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63B3D"/>
                                        <w:left w:val="single" w:sz="2" w:space="0" w:color="363B3D"/>
                                        <w:bottom w:val="single" w:sz="2" w:space="0" w:color="363B3D"/>
                                        <w:right w:val="single" w:sz="2" w:space="0" w:color="363B3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4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4429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914823024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893810549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396932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65306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67198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732489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470971411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979650605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968556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78450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201387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36571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2447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791440450">
              <w:marLeft w:val="0"/>
              <w:marRight w:val="0"/>
              <w:marTop w:val="100"/>
              <w:marBottom w:val="10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878054345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27600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40564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40745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159647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  <w:divsChild>
                                    <w:div w:id="130589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63B3D"/>
                                        <w:left w:val="single" w:sz="2" w:space="0" w:color="363B3D"/>
                                        <w:bottom w:val="single" w:sz="2" w:space="0" w:color="363B3D"/>
                                        <w:right w:val="single" w:sz="2" w:space="0" w:color="363B3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3491312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447969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81922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74707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189939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  <w:divsChild>
                                    <w:div w:id="9525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63B3D"/>
                                        <w:left w:val="single" w:sz="2" w:space="0" w:color="363B3D"/>
                                        <w:bottom w:val="single" w:sz="2" w:space="0" w:color="363B3D"/>
                                        <w:right w:val="single" w:sz="2" w:space="0" w:color="363B3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4951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362168218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639457204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325524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60472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67707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183089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215655245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910770376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071737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201484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30265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5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6074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981272083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323705493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504320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20565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07277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834825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092315323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864123255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893195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76083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11578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100069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31111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63515354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2088721521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326593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28314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8575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79093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812717918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728063866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2026244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11058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204933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214646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6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2036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747849868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415857601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981888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33688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17356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176989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913465339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2111048422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2061709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53186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36760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4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9494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951395934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610964433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870528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26746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1682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315406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383064394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217863845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658191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4187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52148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7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4342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865679508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647080781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2105031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99313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6143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991169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755520513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523861640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318966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20351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5245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99742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4117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309826159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214463840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376780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90252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78908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231737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714035301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256403326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367220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53189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39913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9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3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31" w:color="auto"/>
                    <w:bottom w:val="single" w:sz="6" w:space="0" w:color="E6E6E6"/>
                    <w:right w:val="none" w:sz="0" w:space="31" w:color="auto"/>
                  </w:divBdr>
                  <w:divsChild>
                    <w:div w:id="111262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65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1858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065108">
                  <w:marLeft w:val="0"/>
                  <w:marRight w:val="0"/>
                  <w:marTop w:val="10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4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623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7849">
                              <w:marLeft w:val="0"/>
                              <w:marRight w:val="0"/>
                              <w:marTop w:val="99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42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879396">
                                  <w:marLeft w:val="0"/>
                                  <w:marRight w:val="120"/>
                                  <w:marTop w:val="0"/>
                                  <w:marBottom w:val="435"/>
                                  <w:divBdr>
                                    <w:top w:val="single" w:sz="6" w:space="3" w:color="FFFFFF"/>
                                    <w:left w:val="single" w:sz="6" w:space="8" w:color="FFFFFF"/>
                                    <w:bottom w:val="single" w:sz="6" w:space="3" w:color="FFFFFF"/>
                                    <w:right w:val="single" w:sz="6" w:space="8" w:color="FFFFFF"/>
                                  </w:divBdr>
                                </w:div>
                                <w:div w:id="185021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142253">
                                      <w:marLeft w:val="0"/>
                                      <w:marRight w:val="120"/>
                                      <w:marTop w:val="0"/>
                                      <w:marBottom w:val="435"/>
                                      <w:divBdr>
                                        <w:top w:val="single" w:sz="6" w:space="3" w:color="FFFFFF"/>
                                        <w:left w:val="single" w:sz="6" w:space="8" w:color="FFFFFF"/>
                                        <w:bottom w:val="single" w:sz="6" w:space="3" w:color="FFFFFF"/>
                                        <w:right w:val="single" w:sz="6" w:space="8" w:color="FFFFF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26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145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1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7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7694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29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45890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91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33607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16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53327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69458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65212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11667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98987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10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05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776773">
                                      <w:marLeft w:val="0"/>
                                      <w:marRight w:val="4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3" w:color="auto"/>
                                        <w:right w:val="none" w:sz="0" w:space="0" w:color="auto"/>
                                      </w:divBdr>
                                      <w:divsChild>
                                        <w:div w:id="114898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7838859">
                                      <w:marLeft w:val="0"/>
                                      <w:marRight w:val="4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3" w:color="auto"/>
                                        <w:right w:val="none" w:sz="0" w:space="0" w:color="auto"/>
                                      </w:divBdr>
                                      <w:divsChild>
                                        <w:div w:id="152024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1340517">
                                      <w:marLeft w:val="0"/>
                                      <w:marRight w:val="4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3" w:color="auto"/>
                                        <w:right w:val="none" w:sz="0" w:space="0" w:color="auto"/>
                                      </w:divBdr>
                                      <w:divsChild>
                                        <w:div w:id="95587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371494">
                                      <w:marLeft w:val="0"/>
                                      <w:marRight w:val="4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3" w:color="auto"/>
                                        <w:right w:val="none" w:sz="0" w:space="0" w:color="auto"/>
                                      </w:divBdr>
                                      <w:divsChild>
                                        <w:div w:id="1209873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3547459">
                                      <w:marLeft w:val="0"/>
                                      <w:marRight w:val="4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3" w:color="auto"/>
                                        <w:right w:val="none" w:sz="0" w:space="0" w:color="auto"/>
                                      </w:divBdr>
                                      <w:divsChild>
                                        <w:div w:id="85665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401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3" w:color="auto"/>
                                        <w:right w:val="none" w:sz="0" w:space="0" w:color="auto"/>
                                      </w:divBdr>
                                      <w:divsChild>
                                        <w:div w:id="8087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928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45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15" w:color="auto"/>
                            <w:left w:val="none" w:sz="0" w:space="0" w:color="auto"/>
                            <w:bottom w:val="single" w:sz="6" w:space="15" w:color="D8D8D8"/>
                            <w:right w:val="none" w:sz="0" w:space="0" w:color="auto"/>
                          </w:divBdr>
                          <w:divsChild>
                            <w:div w:id="1681465709">
                              <w:marLeft w:val="0"/>
                              <w:marRight w:val="4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78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18" w:color="auto"/>
                            <w:left w:val="none" w:sz="0" w:space="0" w:color="auto"/>
                            <w:bottom w:val="single" w:sz="6" w:space="6" w:color="D8D8D8"/>
                            <w:right w:val="none" w:sz="0" w:space="0" w:color="auto"/>
                          </w:divBdr>
                          <w:divsChild>
                            <w:div w:id="1955552214">
                              <w:marLeft w:val="0"/>
                              <w:marRight w:val="25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605633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6618856">
                              <w:marLeft w:val="0"/>
                              <w:marRight w:val="25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255639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44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8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6866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506215570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849173642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50871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60452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87558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761936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445542646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606281410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562060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99649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21805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213339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5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1156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316693756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907564707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445730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99865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207515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802229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947734414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851487799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095712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52298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95678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15880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9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3911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122312050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320580199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299459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27382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29251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4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1889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092631837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874997216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042249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97259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78257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30450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557206288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315687685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610627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26858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74648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8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8933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948460527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813984830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100639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98045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4969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147105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615404020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194080040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380859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68571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98758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32593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8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33829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908230152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366054642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229927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77524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86606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438585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339550443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562954911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944657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0989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57261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3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069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3811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946933242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116950578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901453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97020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18255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0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6175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502547939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914434253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2118400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83364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43281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446963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965235819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692150523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279486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9411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38617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97591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8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2724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730885236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237125897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813178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01110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99989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893003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895312787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893616453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993487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88502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41847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98188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7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31926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060055407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220046414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738283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98149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5204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950240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691302230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795058169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925335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206517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200863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73439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3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4215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844932986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897665279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795221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4838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83900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582342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751657003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309365108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475297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72961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59162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85550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  <w:divsChild>
                                    <w:div w:id="34216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63B3D"/>
                                        <w:left w:val="single" w:sz="2" w:space="0" w:color="363B3D"/>
                                        <w:bottom w:val="single" w:sz="2" w:space="0" w:color="363B3D"/>
                                        <w:right w:val="single" w:sz="2" w:space="0" w:color="363B3D"/>
                                      </w:divBdr>
                                    </w:div>
                                    <w:div w:id="22695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63B3D"/>
                                        <w:left w:val="single" w:sz="2" w:space="0" w:color="363B3D"/>
                                        <w:bottom w:val="single" w:sz="2" w:space="0" w:color="363B3D"/>
                                        <w:right w:val="single" w:sz="2" w:space="0" w:color="363B3D"/>
                                      </w:divBdr>
                                    </w:div>
                                    <w:div w:id="101144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63B3D"/>
                                        <w:left w:val="single" w:sz="2" w:space="0" w:color="363B3D"/>
                                        <w:bottom w:val="single" w:sz="2" w:space="0" w:color="363B3D"/>
                                        <w:right w:val="single" w:sz="2" w:space="0" w:color="363B3D"/>
                                      </w:divBdr>
                                    </w:div>
                                    <w:div w:id="108653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63B3D"/>
                                        <w:left w:val="single" w:sz="2" w:space="0" w:color="363B3D"/>
                                        <w:bottom w:val="single" w:sz="2" w:space="0" w:color="363B3D"/>
                                        <w:right w:val="single" w:sz="2" w:space="0" w:color="363B3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8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61459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5982420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2092316566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231963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207581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28969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606859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720324549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656421270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594511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72865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29846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62373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3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4006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627813340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565799766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724913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45190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38629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566490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692456096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852989538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008368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78900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82985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55929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  <w:divsChild>
                                    <w:div w:id="127247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63B3D"/>
                                        <w:left w:val="single" w:sz="2" w:space="0" w:color="363B3D"/>
                                        <w:bottom w:val="single" w:sz="2" w:space="0" w:color="363B3D"/>
                                        <w:right w:val="single" w:sz="2" w:space="0" w:color="363B3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2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9386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734427495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251039768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810510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95108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43617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096846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457523114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640916531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199199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56275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9569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58087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5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49102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497644878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83646506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100445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71114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30792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030505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637222324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354113948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387076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91713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48635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115968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9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5473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240532910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53701893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387342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43563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72243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637923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2088185074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679284260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225579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08672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54606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152366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4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7731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39033338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377781955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581451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15278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79240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264717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450857703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553124032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784811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49942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54999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198050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7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79433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63789227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285500017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690954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37057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2702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853154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381487470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019743697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961689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92892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80782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209793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4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5848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277220551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905797329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981306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87392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6287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412992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650203720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485783240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287394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205037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34263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98389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  <w:divsChild>
                                    <w:div w:id="104799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63B3D"/>
                                        <w:left w:val="single" w:sz="2" w:space="0" w:color="363B3D"/>
                                        <w:bottom w:val="single" w:sz="2" w:space="0" w:color="363B3D"/>
                                        <w:right w:val="single" w:sz="2" w:space="0" w:color="363B3D"/>
                                      </w:divBdr>
                                    </w:div>
                                    <w:div w:id="64902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63B3D"/>
                                        <w:left w:val="single" w:sz="2" w:space="0" w:color="363B3D"/>
                                        <w:bottom w:val="single" w:sz="2" w:space="0" w:color="363B3D"/>
                                        <w:right w:val="single" w:sz="2" w:space="0" w:color="363B3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2557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420764781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36051520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951857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8308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96203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080236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275647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411898017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554315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46815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69234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136736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  <w:divsChild>
                                    <w:div w:id="67326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63B3D"/>
                                        <w:left w:val="single" w:sz="2" w:space="0" w:color="363B3D"/>
                                        <w:bottom w:val="single" w:sz="2" w:space="0" w:color="363B3D"/>
                                        <w:right w:val="single" w:sz="2" w:space="0" w:color="363B3D"/>
                                      </w:divBdr>
                                    </w:div>
                                    <w:div w:id="88980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63B3D"/>
                                        <w:left w:val="single" w:sz="2" w:space="0" w:color="363B3D"/>
                                        <w:bottom w:val="single" w:sz="2" w:space="0" w:color="363B3D"/>
                                        <w:right w:val="single" w:sz="2" w:space="0" w:color="363B3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5924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801846506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749380742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895463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04926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7642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978380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176962335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436902585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241113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10153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52213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72110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  <w:div w:id="88402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  <w:div w:id="48011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07692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392777041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236163117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779638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04753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65202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711899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258410602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679236701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689062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49356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54575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7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9134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894125562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587232165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282007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6091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92992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185551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904070209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140659116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747530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90266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33615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14601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540191">
      <w:bodyDiv w:val="1"/>
      <w:marLeft w:val="0"/>
      <w:marRight w:val="0"/>
      <w:marTop w:val="0"/>
      <w:marBottom w:val="0"/>
      <w:divBdr>
        <w:top w:val="none" w:sz="0" w:space="0" w:color="736B5E"/>
        <w:left w:val="none" w:sz="0" w:space="0" w:color="736B5E"/>
        <w:bottom w:val="none" w:sz="0" w:space="0" w:color="736B5E"/>
        <w:right w:val="none" w:sz="0" w:space="0" w:color="736B5E"/>
      </w:divBdr>
      <w:divsChild>
        <w:div w:id="12125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7376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2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271925">
                          <w:marLeft w:val="0"/>
                          <w:marRight w:val="0"/>
                          <w:marTop w:val="60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89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153053">
                          <w:marLeft w:val="0"/>
                          <w:marRight w:val="0"/>
                          <w:marTop w:val="60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73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998409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29589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2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9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25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53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578481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13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95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54555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322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183602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82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67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604713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414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661841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61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02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470824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11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430624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9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61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948453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895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258278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54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078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450517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1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228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3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89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50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82859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98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95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9177512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27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37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6209084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023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3933819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90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48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998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6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62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28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905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44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99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70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845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03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37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5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93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65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098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7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620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3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81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55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25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13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24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78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38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58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08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901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6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9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902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65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3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375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38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59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43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6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91266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507280410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524518423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968776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86412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89077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606747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984238347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354158819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508405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41945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62018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9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0435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181894641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906889218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279215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58101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34509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715726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742172176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622804328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431394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123470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93832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  <w:divsChild>
                                <w:div w:id="58002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63B3D"/>
                                    <w:left w:val="single" w:sz="2" w:space="0" w:color="363B3D"/>
                                    <w:bottom w:val="single" w:sz="2" w:space="0" w:color="363B3D"/>
                                    <w:right w:val="single" w:sz="2" w:space="0" w:color="363B3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7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375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937637510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921206737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2036155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8515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79247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4497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035542497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1328746515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055620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8376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26348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135473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  <w:divsChild>
            <w:div w:id="1824808780">
              <w:marLeft w:val="0"/>
              <w:marRight w:val="0"/>
              <w:marTop w:val="0"/>
              <w:marBottom w:val="0"/>
              <w:divBdr>
                <w:top w:val="single" w:sz="2" w:space="0" w:color="363B3D"/>
                <w:left w:val="single" w:sz="2" w:space="0" w:color="363B3D"/>
                <w:bottom w:val="single" w:sz="2" w:space="0" w:color="363B3D"/>
                <w:right w:val="single" w:sz="2" w:space="0" w:color="363B3D"/>
              </w:divBdr>
              <w:divsChild>
                <w:div w:id="817846368">
                  <w:marLeft w:val="0"/>
                  <w:marRight w:val="0"/>
                  <w:marTop w:val="0"/>
                  <w:marBottom w:val="0"/>
                  <w:divBdr>
                    <w:top w:val="single" w:sz="2" w:space="0" w:color="363B3D"/>
                    <w:left w:val="single" w:sz="2" w:space="0" w:color="363B3D"/>
                    <w:bottom w:val="single" w:sz="2" w:space="0" w:color="363B3D"/>
                    <w:right w:val="single" w:sz="2" w:space="0" w:color="363B3D"/>
                  </w:divBdr>
                  <w:divsChild>
                    <w:div w:id="1663268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63B3D"/>
                        <w:left w:val="single" w:sz="2" w:space="0" w:color="363B3D"/>
                        <w:bottom w:val="single" w:sz="2" w:space="0" w:color="363B3D"/>
                        <w:right w:val="single" w:sz="2" w:space="0" w:color="363B3D"/>
                      </w:divBdr>
                      <w:divsChild>
                        <w:div w:id="26962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63B3D"/>
                            <w:left w:val="single" w:sz="2" w:space="0" w:color="363B3D"/>
                            <w:bottom w:val="single" w:sz="2" w:space="0" w:color="363B3D"/>
                            <w:right w:val="single" w:sz="2" w:space="0" w:color="363B3D"/>
                          </w:divBdr>
                          <w:divsChild>
                            <w:div w:id="190239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63B3D"/>
                                <w:left w:val="single" w:sz="2" w:space="0" w:color="363B3D"/>
                                <w:bottom w:val="single" w:sz="2" w:space="0" w:color="363B3D"/>
                                <w:right w:val="single" w:sz="2" w:space="0" w:color="363B3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ngs\Documents\&#33258;&#23450;&#20041;%20Office%20&#27169;&#26495;\&#22810;&#32423;&#26631;&#39064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E17D4-6364-4132-AAE4-7D178B2FA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多级标题模板.dotx</Template>
  <TotalTime>2937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bnw</dc:creator>
  <cp:keywords/>
  <dc:description/>
  <cp:lastModifiedBy>雨腾 赵</cp:lastModifiedBy>
  <cp:revision>2817</cp:revision>
  <dcterms:created xsi:type="dcterms:W3CDTF">2024-10-07T08:46:00Z</dcterms:created>
  <dcterms:modified xsi:type="dcterms:W3CDTF">2024-10-18T03:31:00Z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